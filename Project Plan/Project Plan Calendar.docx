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70173" w14:textId="42017327" w:rsidR="000357C6" w:rsidRPr="00930587" w:rsidRDefault="00740505">
      <w:pPr>
        <w:rPr>
          <w:rFonts w:ascii="Segoe UI" w:hAnsi="Segoe UI" w:cs="Segoe UI"/>
          <w:b/>
          <w:bCs/>
          <w:sz w:val="40"/>
          <w:szCs w:val="40"/>
        </w:rPr>
      </w:pPr>
      <w:r w:rsidRPr="00930587">
        <w:rPr>
          <w:rFonts w:ascii="Segoe UI" w:hAnsi="Segoe UI" w:cs="Segoe UI"/>
          <w:b/>
          <w:bCs/>
          <w:sz w:val="40"/>
          <w:szCs w:val="40"/>
        </w:rPr>
        <w:t>Calendar 2020: CPRIT Summer Research Project Plan</w:t>
      </w:r>
      <w:r w:rsidR="00E46A11" w:rsidRPr="00930587">
        <w:rPr>
          <w:rFonts w:ascii="Segoe UI" w:hAnsi="Segoe UI" w:cs="Segoe UI"/>
          <w:b/>
          <w:bCs/>
          <w:sz w:val="40"/>
          <w:szCs w:val="40"/>
        </w:rPr>
        <w:t>*</w:t>
      </w:r>
    </w:p>
    <w:p w14:paraId="155CBD62" w14:textId="0B37224E" w:rsidR="00E46A11" w:rsidRPr="00ED2E1A" w:rsidRDefault="00E46A11" w:rsidP="00E46A11">
      <w:pPr>
        <w:rPr>
          <w:rFonts w:ascii="Segoe UI" w:hAnsi="Segoe UI" w:cs="Segoe UI"/>
          <w:sz w:val="24"/>
          <w:szCs w:val="24"/>
        </w:rPr>
      </w:pPr>
      <w:r w:rsidRPr="00ED2E1A">
        <w:rPr>
          <w:rFonts w:ascii="Segoe UI" w:hAnsi="Segoe UI" w:cs="Segoe UI"/>
          <w:sz w:val="24"/>
          <w:szCs w:val="24"/>
        </w:rPr>
        <w:t xml:space="preserve">Should be Working on &amp; Constantly Updating Until Presentation: </w:t>
      </w:r>
    </w:p>
    <w:p w14:paraId="67DB35E5" w14:textId="63ECF197" w:rsidR="00E46A11" w:rsidRPr="00ED2E1A" w:rsidRDefault="00E46A11" w:rsidP="00E46A11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ED2E1A">
        <w:rPr>
          <w:rFonts w:ascii="Segoe UI" w:hAnsi="Segoe UI" w:cs="Segoe UI"/>
          <w:sz w:val="24"/>
          <w:szCs w:val="24"/>
        </w:rPr>
        <w:t>Literature review</w:t>
      </w:r>
    </w:p>
    <w:p w14:paraId="13FD1A6E" w14:textId="6C6AEFC7" w:rsidR="00E46A11" w:rsidRDefault="00E46A11" w:rsidP="00E46A11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ED2E1A">
        <w:rPr>
          <w:rFonts w:ascii="Segoe UI" w:hAnsi="Segoe UI" w:cs="Segoe UI"/>
          <w:sz w:val="24"/>
          <w:szCs w:val="24"/>
        </w:rPr>
        <w:t>Reading</w:t>
      </w:r>
      <w:r w:rsidR="0068111D" w:rsidRPr="00ED2E1A">
        <w:rPr>
          <w:rFonts w:ascii="Segoe UI" w:hAnsi="Segoe UI" w:cs="Segoe UI"/>
          <w:sz w:val="24"/>
          <w:szCs w:val="24"/>
        </w:rPr>
        <w:t xml:space="preserve"> applicable sections of</w:t>
      </w:r>
      <w:r w:rsidRPr="00ED2E1A">
        <w:rPr>
          <w:rFonts w:ascii="Segoe UI" w:hAnsi="Segoe UI" w:cs="Segoe UI"/>
          <w:sz w:val="24"/>
          <w:szCs w:val="24"/>
        </w:rPr>
        <w:t xml:space="preserve"> </w:t>
      </w:r>
      <w:r w:rsidR="004577BA" w:rsidRPr="00ED2E1A">
        <w:rPr>
          <w:rFonts w:ascii="Segoe UI" w:hAnsi="Segoe UI" w:cs="Segoe UI"/>
          <w:i/>
          <w:iCs/>
          <w:sz w:val="24"/>
          <w:szCs w:val="24"/>
        </w:rPr>
        <w:t xml:space="preserve">Geospatial Health Data </w:t>
      </w:r>
      <w:r w:rsidR="004577BA" w:rsidRPr="00ED2E1A">
        <w:rPr>
          <w:rFonts w:ascii="Segoe UI" w:hAnsi="Segoe UI" w:cs="Segoe UI"/>
          <w:sz w:val="24"/>
          <w:szCs w:val="24"/>
        </w:rPr>
        <w:t xml:space="preserve">by Paula Moraga </w:t>
      </w:r>
    </w:p>
    <w:p w14:paraId="5D7D9D54" w14:textId="77777777" w:rsidR="00ED2E1A" w:rsidRPr="00ED2E1A" w:rsidRDefault="00ED2E1A" w:rsidP="00ED2E1A">
      <w:pPr>
        <w:pStyle w:val="ListParagraph"/>
        <w:rPr>
          <w:rFonts w:ascii="Segoe UI" w:hAnsi="Segoe UI" w:cs="Segoe UI"/>
          <w:sz w:val="24"/>
          <w:szCs w:val="24"/>
        </w:rPr>
      </w:pPr>
    </w:p>
    <w:p w14:paraId="05824C1F" w14:textId="040EBECD" w:rsidR="00E46A11" w:rsidRPr="00ED2E1A" w:rsidRDefault="00E46A11" w:rsidP="00E46A11">
      <w:pPr>
        <w:rPr>
          <w:rFonts w:ascii="Segoe UI" w:hAnsi="Segoe UI" w:cs="Segoe UI"/>
          <w:sz w:val="24"/>
          <w:szCs w:val="24"/>
        </w:rPr>
      </w:pPr>
      <w:r w:rsidRPr="00ED2E1A">
        <w:rPr>
          <w:rFonts w:ascii="Segoe UI" w:hAnsi="Segoe UI" w:cs="Segoe UI"/>
          <w:sz w:val="24"/>
          <w:szCs w:val="24"/>
        </w:rPr>
        <w:t>*Subject to change throughout research process</w:t>
      </w:r>
    </w:p>
    <w:p w14:paraId="44BA6D14" w14:textId="3EF7715B" w:rsidR="00380796" w:rsidRPr="00930587" w:rsidRDefault="00380796" w:rsidP="00E46A11">
      <w:pPr>
        <w:rPr>
          <w:rFonts w:ascii="Segoe UI" w:hAnsi="Segoe UI" w:cs="Segoe UI"/>
          <w:sz w:val="28"/>
          <w:szCs w:val="28"/>
        </w:rPr>
      </w:pPr>
    </w:p>
    <w:p w14:paraId="35C488C6" w14:textId="323F89B7" w:rsidR="00380796" w:rsidRPr="00ED2E1A" w:rsidRDefault="00380796" w:rsidP="00E46A11">
      <w:pPr>
        <w:rPr>
          <w:rFonts w:ascii="Segoe UI" w:hAnsi="Segoe UI" w:cs="Segoe UI"/>
          <w:b/>
          <w:bCs/>
          <w:sz w:val="40"/>
          <w:szCs w:val="40"/>
        </w:rPr>
      </w:pPr>
      <w:r w:rsidRPr="00ED2E1A">
        <w:rPr>
          <w:rFonts w:ascii="Segoe UI" w:hAnsi="Segoe UI" w:cs="Segoe UI"/>
          <w:b/>
          <w:bCs/>
          <w:sz w:val="40"/>
          <w:szCs w:val="40"/>
        </w:rPr>
        <w:t xml:space="preserve">Project End Goals: </w:t>
      </w:r>
    </w:p>
    <w:p w14:paraId="3A95C435" w14:textId="77777777" w:rsidR="00930587" w:rsidRPr="00930587" w:rsidRDefault="00930587" w:rsidP="009305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30587">
        <w:rPr>
          <w:rFonts w:ascii="Segoe UI" w:eastAsia="Times New Roman" w:hAnsi="Segoe UI" w:cs="Segoe UI"/>
          <w:color w:val="24292E"/>
          <w:sz w:val="24"/>
          <w:szCs w:val="24"/>
        </w:rPr>
        <w:t xml:space="preserve">Literature review thoroughly understanding our current knowledge of the </w:t>
      </w:r>
      <w:proofErr w:type="spellStart"/>
      <w:r w:rsidRPr="00930587">
        <w:rPr>
          <w:rFonts w:ascii="Segoe UI" w:eastAsia="Times New Roman" w:hAnsi="Segoe UI" w:cs="Segoe UI"/>
          <w:color w:val="24292E"/>
          <w:sz w:val="24"/>
          <w:szCs w:val="24"/>
        </w:rPr>
        <w:t>spatio</w:t>
      </w:r>
      <w:proofErr w:type="spellEnd"/>
      <w:r w:rsidRPr="00930587">
        <w:rPr>
          <w:rFonts w:ascii="Segoe UI" w:eastAsia="Times New Roman" w:hAnsi="Segoe UI" w:cs="Segoe UI"/>
          <w:color w:val="24292E"/>
          <w:sz w:val="24"/>
          <w:szCs w:val="24"/>
        </w:rPr>
        <w:t>-temporal &amp; general relationships between COVID-19 and lung cancer</w:t>
      </w:r>
    </w:p>
    <w:p w14:paraId="1E94ECAA" w14:textId="77777777" w:rsidR="00930587" w:rsidRPr="00930587" w:rsidRDefault="00930587" w:rsidP="0093058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30587">
        <w:rPr>
          <w:rFonts w:ascii="Segoe UI" w:eastAsia="Times New Roman" w:hAnsi="Segoe UI" w:cs="Segoe UI"/>
          <w:color w:val="24292E"/>
          <w:sz w:val="24"/>
          <w:szCs w:val="24"/>
        </w:rPr>
        <w:t>Collected demographic and incidence/ death data regarding both COVID-19 and lung cancer</w:t>
      </w:r>
    </w:p>
    <w:p w14:paraId="5247ED34" w14:textId="77777777" w:rsidR="00930587" w:rsidRPr="00930587" w:rsidRDefault="00930587" w:rsidP="0093058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30587">
        <w:rPr>
          <w:rFonts w:ascii="Segoe UI" w:eastAsia="Times New Roman" w:hAnsi="Segoe UI" w:cs="Segoe UI"/>
          <w:color w:val="24292E"/>
          <w:sz w:val="24"/>
          <w:szCs w:val="24"/>
        </w:rPr>
        <w:t>Utilize R-INLA, Markov Chain Monte Carlo sampling, and Bayesian poisson modeling to conduct statistical analyses on the data and cleanly model trends/ relationships</w:t>
      </w:r>
    </w:p>
    <w:p w14:paraId="2C63CD9E" w14:textId="77777777" w:rsidR="00930587" w:rsidRPr="00930587" w:rsidRDefault="00930587" w:rsidP="0093058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30587">
        <w:rPr>
          <w:rFonts w:ascii="Segoe UI" w:eastAsia="Times New Roman" w:hAnsi="Segoe UI" w:cs="Segoe UI"/>
          <w:color w:val="24292E"/>
          <w:sz w:val="24"/>
          <w:szCs w:val="24"/>
        </w:rPr>
        <w:t>Utilize R-Shiny app/ dashboards to visualize the data and relationships to better understand the effects of lung cancer on COVID-19 and determine whether/ which of Texas' oncology resources perhaps need to make modifications to their methods of care for these vulnerable patients.</w:t>
      </w:r>
    </w:p>
    <w:p w14:paraId="0BD3E531" w14:textId="77777777" w:rsidR="00930587" w:rsidRPr="00930587" w:rsidRDefault="00930587" w:rsidP="0093058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30587">
        <w:rPr>
          <w:rFonts w:ascii="Segoe UI" w:eastAsia="Times New Roman" w:hAnsi="Segoe UI" w:cs="Segoe UI"/>
          <w:color w:val="24292E"/>
          <w:sz w:val="24"/>
          <w:szCs w:val="24"/>
        </w:rPr>
        <w:t>Create a presentation/ poster that summarizes the findings from all of the above</w:t>
      </w:r>
    </w:p>
    <w:p w14:paraId="4A930147" w14:textId="77777777" w:rsidR="00380796" w:rsidRPr="00380796" w:rsidRDefault="00380796" w:rsidP="00E46A11">
      <w:pPr>
        <w:rPr>
          <w:b/>
          <w:bCs/>
          <w:sz w:val="28"/>
          <w:szCs w:val="28"/>
        </w:rPr>
      </w:pPr>
    </w:p>
    <w:tbl>
      <w:tblPr>
        <w:tblStyle w:val="TableGrid"/>
        <w:tblpPr w:vertAnchor="page" w:tblpY="795"/>
        <w:tblW w:w="14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1190"/>
        <w:gridCol w:w="1191"/>
        <w:gridCol w:w="1190"/>
        <w:gridCol w:w="1191"/>
        <w:gridCol w:w="1531"/>
        <w:gridCol w:w="1531"/>
      </w:tblGrid>
      <w:tr w:rsidR="000357C6" w14:paraId="7B15AA4D" w14:textId="77777777" w:rsidTr="00C100B3">
        <w:trPr>
          <w:trHeight w:val="397"/>
        </w:trPr>
        <w:tc>
          <w:tcPr>
            <w:tcW w:w="2381" w:type="dxa"/>
          </w:tcPr>
          <w:p w14:paraId="5E5F4715" w14:textId="77777777" w:rsidR="000357C6" w:rsidRDefault="000357C6" w:rsidP="00C100B3"/>
        </w:tc>
        <w:tc>
          <w:tcPr>
            <w:tcW w:w="2381" w:type="dxa"/>
          </w:tcPr>
          <w:p w14:paraId="0836D436" w14:textId="77777777" w:rsidR="000357C6" w:rsidRDefault="000357C6" w:rsidP="00C100B3"/>
        </w:tc>
        <w:tc>
          <w:tcPr>
            <w:tcW w:w="2381" w:type="dxa"/>
          </w:tcPr>
          <w:p w14:paraId="3A77DE74" w14:textId="77777777" w:rsidR="000357C6" w:rsidRDefault="000357C6" w:rsidP="00C100B3"/>
        </w:tc>
        <w:tc>
          <w:tcPr>
            <w:tcW w:w="7824" w:type="dxa"/>
            <w:gridSpan w:val="6"/>
            <w:vAlign w:val="center"/>
          </w:tcPr>
          <w:p w14:paraId="239DE2E1" w14:textId="77777777" w:rsidR="000357C6" w:rsidRDefault="000357C6" w:rsidP="00C100B3">
            <w:r>
              <w:t xml:space="preserve">Highlights for </w:t>
            </w:r>
            <w:r w:rsidR="00F95E9F">
              <w:t>June</w:t>
            </w:r>
          </w:p>
        </w:tc>
      </w:tr>
      <w:tr w:rsidR="000357C6" w14:paraId="6D0B7380" w14:textId="77777777" w:rsidTr="00AF7D70">
        <w:trPr>
          <w:trHeight w:val="397"/>
        </w:trPr>
        <w:tc>
          <w:tcPr>
            <w:tcW w:w="4762" w:type="dxa"/>
            <w:gridSpan w:val="2"/>
            <w:vMerge w:val="restart"/>
          </w:tcPr>
          <w:p w14:paraId="093340A4" w14:textId="77777777" w:rsidR="000357C6" w:rsidRPr="000357C6" w:rsidRDefault="00ED2E1A" w:rsidP="00C100B3">
            <w:pPr>
              <w:pStyle w:val="Month"/>
              <w:framePr w:wrap="auto" w:vAnchor="margin" w:yAlign="inline"/>
            </w:pPr>
            <w:sdt>
              <w:sdtPr>
                <w:id w:val="-1379157486"/>
                <w:placeholder>
                  <w:docPart w:val="327808084D644678AB42A8AA0BBB87CA"/>
                </w:placeholder>
                <w:temporary/>
                <w:showingPlcHdr/>
                <w15:appearance w15:val="hidden"/>
              </w:sdtPr>
              <w:sdtEndPr/>
              <w:sdtContent>
                <w:r w:rsidR="00F65B25">
                  <w:t>June</w:t>
                </w:r>
              </w:sdtContent>
            </w:sdt>
          </w:p>
        </w:tc>
        <w:tc>
          <w:tcPr>
            <w:tcW w:w="2381" w:type="dxa"/>
            <w:vMerge w:val="restart"/>
          </w:tcPr>
          <w:p w14:paraId="0E438004" w14:textId="77777777" w:rsidR="000357C6" w:rsidRPr="00872CC6" w:rsidRDefault="000357C6" w:rsidP="003334CF">
            <w:pPr>
              <w:pStyle w:val="Year"/>
              <w:framePr w:wrap="auto" w:vAnchor="margin" w:yAlign="inline"/>
            </w:pPr>
            <w:r w:rsidRPr="00872CC6">
              <w:t>2020</w:t>
            </w:r>
          </w:p>
        </w:tc>
        <w:tc>
          <w:tcPr>
            <w:tcW w:w="1190" w:type="dxa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E92C1EA" w14:textId="77777777" w:rsidR="000357C6" w:rsidRDefault="000357C6" w:rsidP="00C100B3"/>
        </w:tc>
        <w:tc>
          <w:tcPr>
            <w:tcW w:w="2381" w:type="dxa"/>
            <w:gridSpan w:val="2"/>
            <w:tcBorders>
              <w:bottom w:val="single" w:sz="4" w:space="0" w:color="F2F2F2" w:themeColor="background1" w:themeShade="F2"/>
              <w:right w:val="single" w:sz="8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6F260B24" w14:textId="3EBF6A4C" w:rsidR="000357C6" w:rsidRDefault="000357C6" w:rsidP="00C100B3"/>
        </w:tc>
        <w:tc>
          <w:tcPr>
            <w:tcW w:w="1191" w:type="dxa"/>
            <w:tcBorders>
              <w:left w:val="single" w:sz="8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21865BD1" w14:textId="77777777" w:rsidR="000357C6" w:rsidRDefault="000357C6" w:rsidP="00C100B3"/>
        </w:tc>
        <w:tc>
          <w:tcPr>
            <w:tcW w:w="306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A7D1E98" w14:textId="77777777" w:rsidR="000357C6" w:rsidRDefault="000357C6" w:rsidP="00C100B3"/>
        </w:tc>
      </w:tr>
      <w:tr w:rsidR="000357C6" w14:paraId="111BAFFC" w14:textId="77777777" w:rsidTr="00AF7D70">
        <w:trPr>
          <w:trHeight w:val="397"/>
        </w:trPr>
        <w:tc>
          <w:tcPr>
            <w:tcW w:w="4762" w:type="dxa"/>
            <w:gridSpan w:val="2"/>
            <w:vMerge/>
          </w:tcPr>
          <w:p w14:paraId="6B5ADDDF" w14:textId="77777777" w:rsidR="000357C6" w:rsidRDefault="000357C6" w:rsidP="00C100B3"/>
        </w:tc>
        <w:tc>
          <w:tcPr>
            <w:tcW w:w="2381" w:type="dxa"/>
            <w:vMerge/>
          </w:tcPr>
          <w:p w14:paraId="17FEB544" w14:textId="77777777" w:rsidR="000357C6" w:rsidRPr="00A93D4E" w:rsidRDefault="000357C6" w:rsidP="00C100B3">
            <w:pPr>
              <w:rPr>
                <w:b/>
                <w:bCs/>
              </w:rPr>
            </w:pPr>
          </w:p>
        </w:tc>
        <w:tc>
          <w:tcPr>
            <w:tcW w:w="119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217CB1EB" w14:textId="77777777" w:rsidR="000357C6" w:rsidRDefault="000357C6" w:rsidP="00C100B3"/>
        </w:tc>
        <w:tc>
          <w:tcPr>
            <w:tcW w:w="2381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8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7C25166" w14:textId="6FEBA900" w:rsidR="000357C6" w:rsidRDefault="000357C6" w:rsidP="00C100B3"/>
        </w:tc>
        <w:tc>
          <w:tcPr>
            <w:tcW w:w="1191" w:type="dxa"/>
            <w:tcBorders>
              <w:top w:val="single" w:sz="4" w:space="0" w:color="F2F2F2" w:themeColor="background1" w:themeShade="F2"/>
              <w:left w:val="single" w:sz="8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04B98568" w14:textId="77777777" w:rsidR="000357C6" w:rsidRDefault="000357C6" w:rsidP="00C100B3"/>
        </w:tc>
        <w:tc>
          <w:tcPr>
            <w:tcW w:w="3062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5C3FA7F8" w14:textId="77777777" w:rsidR="000357C6" w:rsidRDefault="000357C6" w:rsidP="00C100B3"/>
        </w:tc>
      </w:tr>
      <w:tr w:rsidR="000357C6" w14:paraId="2F79E483" w14:textId="77777777" w:rsidTr="00AF7D70">
        <w:trPr>
          <w:trHeight w:val="397"/>
        </w:trPr>
        <w:tc>
          <w:tcPr>
            <w:tcW w:w="4762" w:type="dxa"/>
            <w:gridSpan w:val="2"/>
            <w:vMerge/>
          </w:tcPr>
          <w:p w14:paraId="6E3B16AF" w14:textId="77777777" w:rsidR="000357C6" w:rsidRDefault="000357C6" w:rsidP="00C100B3"/>
        </w:tc>
        <w:tc>
          <w:tcPr>
            <w:tcW w:w="2381" w:type="dxa"/>
            <w:vMerge/>
          </w:tcPr>
          <w:p w14:paraId="6BE223FE" w14:textId="77777777" w:rsidR="000357C6" w:rsidRPr="00A93D4E" w:rsidRDefault="000357C6" w:rsidP="00C100B3">
            <w:pPr>
              <w:rPr>
                <w:b/>
                <w:bCs/>
              </w:rPr>
            </w:pPr>
          </w:p>
        </w:tc>
        <w:tc>
          <w:tcPr>
            <w:tcW w:w="1190" w:type="dxa"/>
            <w:tcBorders>
              <w:top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5D8BC12E" w14:textId="77777777" w:rsidR="000357C6" w:rsidRDefault="000357C6" w:rsidP="00C100B3"/>
        </w:tc>
        <w:tc>
          <w:tcPr>
            <w:tcW w:w="2381" w:type="dxa"/>
            <w:gridSpan w:val="2"/>
            <w:tcBorders>
              <w:top w:val="single" w:sz="4" w:space="0" w:color="F2F2F2" w:themeColor="background1" w:themeShade="F2"/>
              <w:right w:val="single" w:sz="8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557EEFEE" w14:textId="77777777" w:rsidR="000357C6" w:rsidRDefault="000357C6" w:rsidP="00C100B3"/>
        </w:tc>
        <w:tc>
          <w:tcPr>
            <w:tcW w:w="1191" w:type="dxa"/>
            <w:tcBorders>
              <w:top w:val="single" w:sz="4" w:space="0" w:color="F2F2F2" w:themeColor="background1" w:themeShade="F2"/>
              <w:left w:val="single" w:sz="8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01C75EB9" w14:textId="77777777" w:rsidR="000357C6" w:rsidRDefault="000357C6" w:rsidP="00C100B3"/>
        </w:tc>
        <w:tc>
          <w:tcPr>
            <w:tcW w:w="3062" w:type="dxa"/>
            <w:gridSpan w:val="2"/>
            <w:tcBorders>
              <w:top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588989D7" w14:textId="77777777" w:rsidR="000357C6" w:rsidRDefault="000357C6" w:rsidP="00C100B3"/>
        </w:tc>
      </w:tr>
      <w:tr w:rsidR="00F65B25" w14:paraId="250A3E54" w14:textId="77777777" w:rsidTr="00C100B3">
        <w:trPr>
          <w:cantSplit/>
          <w:trHeight w:val="964"/>
        </w:trPr>
        <w:tc>
          <w:tcPr>
            <w:tcW w:w="2381" w:type="dxa"/>
            <w:tcBorders>
              <w:bottom w:val="single" w:sz="8" w:space="0" w:color="FFFFFF" w:themeColor="background1"/>
            </w:tcBorders>
            <w:shd w:val="clear" w:color="auto" w:fill="121E2C" w:themeFill="accent1" w:themeFillShade="80"/>
            <w:textDirection w:val="btLr"/>
            <w:vAlign w:val="bottom"/>
          </w:tcPr>
          <w:p w14:paraId="7240332E" w14:textId="77777777" w:rsidR="00F65B25" w:rsidRPr="00872CC6" w:rsidRDefault="00ED2E1A" w:rsidP="00F65B25">
            <w:pPr>
              <w:pStyle w:val="DayoftheWeek"/>
              <w:framePr w:wrap="auto" w:vAnchor="margin" w:yAlign="inline"/>
            </w:pPr>
            <w:sdt>
              <w:sdtPr>
                <w:id w:val="779307358"/>
                <w:placeholder>
                  <w:docPart w:val="31CCD6D08F9847C8B1B583F8E3B1A98A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t>MON</w:t>
                </w:r>
              </w:sdtContent>
            </w:sdt>
          </w:p>
        </w:tc>
        <w:tc>
          <w:tcPr>
            <w:tcW w:w="2381" w:type="dxa"/>
            <w:tcBorders>
              <w:bottom w:val="single" w:sz="8" w:space="0" w:color="FFFFFF" w:themeColor="background1"/>
            </w:tcBorders>
            <w:shd w:val="clear" w:color="auto" w:fill="1B2D42" w:themeFill="accent1" w:themeFillShade="BF"/>
            <w:textDirection w:val="btLr"/>
            <w:vAlign w:val="bottom"/>
          </w:tcPr>
          <w:p w14:paraId="23F85164" w14:textId="77777777" w:rsidR="00F65B25" w:rsidRPr="00872CC6" w:rsidRDefault="00ED2E1A" w:rsidP="00F65B25">
            <w:pPr>
              <w:pStyle w:val="DayoftheWeek"/>
              <w:framePr w:wrap="auto" w:vAnchor="margin" w:yAlign="inline"/>
            </w:pPr>
            <w:sdt>
              <w:sdtPr>
                <w:id w:val="-318967821"/>
                <w:placeholder>
                  <w:docPart w:val="371CB57E699441F6AD56AA91AA759027"/>
                </w:placeholder>
                <w:temporary/>
                <w:showingPlcHdr/>
                <w15:appearance w15:val="hidden"/>
              </w:sdtPr>
              <w:sdtEndPr/>
              <w:sdtContent>
                <w:r w:rsidR="00F65B25">
                  <w:t>TUE</w:t>
                </w:r>
              </w:sdtContent>
            </w:sdt>
          </w:p>
        </w:tc>
        <w:tc>
          <w:tcPr>
            <w:tcW w:w="2381" w:type="dxa"/>
            <w:tcBorders>
              <w:bottom w:val="single" w:sz="8" w:space="0" w:color="FFFFFF" w:themeColor="background1"/>
            </w:tcBorders>
            <w:shd w:val="clear" w:color="auto" w:fill="253D59" w:themeFill="accent1"/>
            <w:textDirection w:val="btLr"/>
            <w:vAlign w:val="bottom"/>
          </w:tcPr>
          <w:p w14:paraId="08572F8A" w14:textId="77777777" w:rsidR="00F65B25" w:rsidRPr="00872CC6" w:rsidRDefault="00ED2E1A" w:rsidP="00F65B25">
            <w:pPr>
              <w:pStyle w:val="DayoftheWeek"/>
              <w:framePr w:wrap="auto" w:vAnchor="margin" w:yAlign="inline"/>
            </w:pPr>
            <w:sdt>
              <w:sdtPr>
                <w:id w:val="-1209947987"/>
                <w:placeholder>
                  <w:docPart w:val="0541E9D8EED144A785D22D207414842A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t>WED</w:t>
                </w:r>
              </w:sdtContent>
            </w:sdt>
          </w:p>
        </w:tc>
        <w:tc>
          <w:tcPr>
            <w:tcW w:w="2381" w:type="dxa"/>
            <w:gridSpan w:val="2"/>
            <w:tcBorders>
              <w:bottom w:val="single" w:sz="8" w:space="0" w:color="FFFFFF" w:themeColor="background1"/>
            </w:tcBorders>
            <w:shd w:val="clear" w:color="auto" w:fill="253D59" w:themeFill="accent1"/>
            <w:textDirection w:val="btLr"/>
            <w:vAlign w:val="bottom"/>
          </w:tcPr>
          <w:p w14:paraId="13C77C2E" w14:textId="77777777" w:rsidR="00F65B25" w:rsidRPr="00872CC6" w:rsidRDefault="00ED2E1A" w:rsidP="00F65B25">
            <w:pPr>
              <w:pStyle w:val="DayoftheWeek"/>
              <w:framePr w:wrap="auto" w:vAnchor="margin" w:yAlign="inline"/>
            </w:pPr>
            <w:sdt>
              <w:sdtPr>
                <w:id w:val="1557431425"/>
                <w:placeholder>
                  <w:docPart w:val="A804E4A0DA12407FB2E1BA9FAED9399B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t>THU</w:t>
                </w:r>
              </w:sdtContent>
            </w:sdt>
          </w:p>
        </w:tc>
        <w:tc>
          <w:tcPr>
            <w:tcW w:w="2381" w:type="dxa"/>
            <w:gridSpan w:val="2"/>
            <w:tcBorders>
              <w:bottom w:val="single" w:sz="8" w:space="0" w:color="FFFFFF" w:themeColor="background1"/>
            </w:tcBorders>
            <w:shd w:val="clear" w:color="auto" w:fill="253D59" w:themeFill="accent1"/>
            <w:textDirection w:val="btLr"/>
            <w:vAlign w:val="bottom"/>
          </w:tcPr>
          <w:p w14:paraId="66F3A948" w14:textId="77777777" w:rsidR="00F65B25" w:rsidRPr="00872CC6" w:rsidRDefault="00ED2E1A" w:rsidP="00F65B25">
            <w:pPr>
              <w:pStyle w:val="DayoftheWeek"/>
              <w:framePr w:wrap="auto" w:vAnchor="margin" w:yAlign="inline"/>
            </w:pPr>
            <w:sdt>
              <w:sdtPr>
                <w:id w:val="-1573193267"/>
                <w:placeholder>
                  <w:docPart w:val="BDCCCE618BB14819886CED4F35CBFD3B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t>FRI</w:t>
                </w:r>
              </w:sdtContent>
            </w:sdt>
          </w:p>
        </w:tc>
        <w:tc>
          <w:tcPr>
            <w:tcW w:w="1531" w:type="dxa"/>
            <w:tcBorders>
              <w:bottom w:val="single" w:sz="8" w:space="0" w:color="FFFFFF" w:themeColor="background1"/>
            </w:tcBorders>
            <w:shd w:val="clear" w:color="auto" w:fill="60A489" w:themeFill="accent5" w:themeFillShade="BF"/>
            <w:textDirection w:val="btLr"/>
            <w:vAlign w:val="bottom"/>
          </w:tcPr>
          <w:p w14:paraId="2CB20E51" w14:textId="77777777" w:rsidR="00F65B25" w:rsidRPr="00872CC6" w:rsidRDefault="00ED2E1A" w:rsidP="00F65B25">
            <w:pPr>
              <w:pStyle w:val="DayoftheWeek"/>
              <w:framePr w:wrap="auto" w:vAnchor="margin" w:yAlign="inline"/>
            </w:pPr>
            <w:sdt>
              <w:sdtPr>
                <w:id w:val="-1422173083"/>
                <w:placeholder>
                  <w:docPart w:val="30CA28F061D449EFBE21D82540C8952A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t>SAT</w:t>
                </w:r>
              </w:sdtContent>
            </w:sdt>
          </w:p>
        </w:tc>
        <w:tc>
          <w:tcPr>
            <w:tcW w:w="1531" w:type="dxa"/>
            <w:tcBorders>
              <w:bottom w:val="single" w:sz="8" w:space="0" w:color="FFFFFF" w:themeColor="background1"/>
            </w:tcBorders>
            <w:shd w:val="clear" w:color="auto" w:fill="60A489" w:themeFill="accent5" w:themeFillShade="BF"/>
            <w:textDirection w:val="btLr"/>
            <w:vAlign w:val="bottom"/>
          </w:tcPr>
          <w:p w14:paraId="45DC0720" w14:textId="77777777" w:rsidR="00F65B25" w:rsidRPr="00872CC6" w:rsidRDefault="00ED2E1A" w:rsidP="00F65B25">
            <w:pPr>
              <w:pStyle w:val="DayoftheWeek"/>
              <w:framePr w:wrap="auto" w:vAnchor="margin" w:yAlign="inline"/>
            </w:pPr>
            <w:sdt>
              <w:sdtPr>
                <w:id w:val="-565030080"/>
                <w:placeholder>
                  <w:docPart w:val="C17ECFA31F8A43B898C5733010CA39CD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t>SUN</w:t>
                </w:r>
              </w:sdtContent>
            </w:sdt>
          </w:p>
        </w:tc>
      </w:tr>
      <w:tr w:rsidR="000357C6" w14:paraId="2FD8B7DD" w14:textId="77777777" w:rsidTr="00C100B3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505DEFB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D47FB15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6D781B6F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3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3C1641E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4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D2A90DE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5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5045072" w14:textId="77777777" w:rsidR="000357C6" w:rsidRPr="00872CC6" w:rsidRDefault="000357C6" w:rsidP="00FB6557">
            <w:pPr>
              <w:pStyle w:val="Weekend"/>
              <w:framePr w:wrap="auto" w:vAnchor="margin" w:yAlign="inline"/>
            </w:pPr>
            <w:r>
              <w:t>6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18ED6F2" w14:textId="77777777" w:rsidR="000357C6" w:rsidRPr="00872CC6" w:rsidRDefault="000357C6" w:rsidP="00FB6557">
            <w:pPr>
              <w:pStyle w:val="Weekend"/>
              <w:framePr w:wrap="auto" w:vAnchor="margin" w:yAlign="inline"/>
            </w:pPr>
            <w:r>
              <w:t>7</w:t>
            </w:r>
          </w:p>
        </w:tc>
      </w:tr>
      <w:tr w:rsidR="000357C6" w14:paraId="1C654189" w14:textId="77777777" w:rsidTr="00C100B3">
        <w:trPr>
          <w:trHeight w:val="102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8126ABC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59572C8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1613D3F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A776483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157F27F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5FEC42F" w14:textId="77777777" w:rsidR="000357C6" w:rsidRDefault="000357C6" w:rsidP="00FB6557">
            <w:pPr>
              <w:pStyle w:val="Weekend"/>
              <w:framePr w:wrap="auto" w:vAnchor="margin" w:yAlign="inline"/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9B914F2" w14:textId="77777777" w:rsidR="000357C6" w:rsidRDefault="000357C6" w:rsidP="00FB6557">
            <w:pPr>
              <w:pStyle w:val="Weekend"/>
              <w:framePr w:wrap="auto" w:vAnchor="margin" w:yAlign="inline"/>
            </w:pPr>
          </w:p>
        </w:tc>
      </w:tr>
      <w:tr w:rsidR="000357C6" w14:paraId="125E3404" w14:textId="77777777" w:rsidTr="00C100B3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38FF264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8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452ED6C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9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C6B3542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10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7E6E38B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11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FB418AC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12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B235BC6" w14:textId="77777777" w:rsidR="000357C6" w:rsidRPr="00872CC6" w:rsidRDefault="000357C6" w:rsidP="00FB6557">
            <w:pPr>
              <w:pStyle w:val="Weekend"/>
              <w:framePr w:wrap="auto" w:vAnchor="margin" w:yAlign="inline"/>
            </w:pPr>
            <w:r>
              <w:t>13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68473E0" w14:textId="77777777" w:rsidR="000357C6" w:rsidRPr="00872CC6" w:rsidRDefault="000357C6" w:rsidP="00FB6557">
            <w:pPr>
              <w:pStyle w:val="Weekend"/>
              <w:framePr w:wrap="auto" w:vAnchor="margin" w:yAlign="inline"/>
            </w:pPr>
            <w:r>
              <w:t>14</w:t>
            </w:r>
          </w:p>
        </w:tc>
      </w:tr>
      <w:tr w:rsidR="000357C6" w14:paraId="5C7E2C1B" w14:textId="77777777" w:rsidTr="00C100B3">
        <w:trPr>
          <w:trHeight w:val="102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2FE368C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D7F826F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FBBB38B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EE39F75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D691BAD" w14:textId="6A2F3F3D" w:rsidR="000357C6" w:rsidRPr="00872CC6" w:rsidRDefault="006A5D8B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Play around with R Shiny and dashboards</w:t>
            </w: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457A352" w14:textId="77777777" w:rsidR="000357C6" w:rsidRDefault="000357C6" w:rsidP="00FB6557">
            <w:pPr>
              <w:pStyle w:val="Weekend"/>
              <w:framePr w:wrap="auto" w:vAnchor="margin" w:yAlign="inline"/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1217B25" w14:textId="77777777" w:rsidR="000357C6" w:rsidRDefault="000357C6" w:rsidP="00FB6557">
            <w:pPr>
              <w:pStyle w:val="Weekend"/>
              <w:framePr w:wrap="auto" w:vAnchor="margin" w:yAlign="inline"/>
            </w:pPr>
          </w:p>
        </w:tc>
      </w:tr>
      <w:tr w:rsidR="000357C6" w14:paraId="4B461353" w14:textId="77777777" w:rsidTr="00C100B3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6F6EF6B3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15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EFB2AA4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16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49F818F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17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63A3CB2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18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33721CE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19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5188498" w14:textId="77777777" w:rsidR="000357C6" w:rsidRPr="00872CC6" w:rsidRDefault="000357C6" w:rsidP="00FB6557">
            <w:pPr>
              <w:pStyle w:val="Weekend"/>
              <w:framePr w:wrap="auto" w:vAnchor="margin" w:yAlign="inline"/>
            </w:pPr>
            <w:r>
              <w:t>20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8A3B43B" w14:textId="77777777" w:rsidR="000357C6" w:rsidRPr="00872CC6" w:rsidRDefault="000357C6" w:rsidP="00FB6557">
            <w:pPr>
              <w:pStyle w:val="Weekend"/>
              <w:framePr w:wrap="auto" w:vAnchor="margin" w:yAlign="inline"/>
            </w:pPr>
            <w:r>
              <w:t>21</w:t>
            </w:r>
          </w:p>
        </w:tc>
      </w:tr>
      <w:tr w:rsidR="000357C6" w14:paraId="4CF7DEB4" w14:textId="77777777" w:rsidTr="00C100B3">
        <w:trPr>
          <w:trHeight w:val="102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A603376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7A32DAE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A1C30B3" w14:textId="07ACCD7A" w:rsidR="000357C6" w:rsidRPr="00872CC6" w:rsidRDefault="006A5D8B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Gather COVID-19 Data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684F740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60E433D" w14:textId="1BE6FF03" w:rsidR="000357C6" w:rsidRPr="00872CC6" w:rsidRDefault="006A5D8B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Finish most of literature review</w:t>
            </w: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C367811" w14:textId="77777777" w:rsidR="000357C6" w:rsidRDefault="000357C6" w:rsidP="00FB6557">
            <w:pPr>
              <w:pStyle w:val="Weekend"/>
              <w:framePr w:wrap="auto" w:vAnchor="margin" w:yAlign="inline"/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0A8F625" w14:textId="77777777" w:rsidR="000357C6" w:rsidRDefault="000357C6" w:rsidP="00FB6557">
            <w:pPr>
              <w:pStyle w:val="Weekend"/>
              <w:framePr w:wrap="auto" w:vAnchor="margin" w:yAlign="inline"/>
            </w:pPr>
          </w:p>
        </w:tc>
      </w:tr>
      <w:tr w:rsidR="000357C6" w14:paraId="524E478B" w14:textId="77777777" w:rsidTr="00C100B3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C27837E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22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2EC6C63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23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306F637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24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6D209DAE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25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74E063D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26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7520689" w14:textId="77777777" w:rsidR="000357C6" w:rsidRPr="00004954" w:rsidRDefault="000357C6" w:rsidP="00FB6557">
            <w:pPr>
              <w:pStyle w:val="Weekend"/>
              <w:framePr w:wrap="auto" w:vAnchor="margin" w:yAlign="inline"/>
            </w:pPr>
            <w:r>
              <w:t>27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0D18E57" w14:textId="77777777" w:rsidR="000357C6" w:rsidRPr="00004954" w:rsidRDefault="000357C6" w:rsidP="00FB6557">
            <w:pPr>
              <w:pStyle w:val="Weekend"/>
              <w:framePr w:wrap="auto" w:vAnchor="margin" w:yAlign="inline"/>
            </w:pPr>
            <w:r>
              <w:t>28</w:t>
            </w:r>
          </w:p>
        </w:tc>
      </w:tr>
      <w:tr w:rsidR="000357C6" w14:paraId="0CD17FC5" w14:textId="77777777" w:rsidTr="00C100B3">
        <w:trPr>
          <w:trHeight w:val="102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01B7238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7F99633" w14:textId="385284B8" w:rsidR="000357C6" w:rsidRPr="00872CC6" w:rsidRDefault="006A5D8B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Exploratory visualizations</w:t>
            </w:r>
            <w:r w:rsidR="00E46A11">
              <w:rPr>
                <w:color w:val="262626" w:themeColor="text1" w:themeTint="D9"/>
              </w:rPr>
              <w:t>/ analysis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D0403C9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E120704" w14:textId="327DF3DE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4A40BDA" w14:textId="25015A1A" w:rsidR="000357C6" w:rsidRPr="00872CC6" w:rsidRDefault="006A5D8B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Finish analysis plan</w:t>
            </w: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4679D83" w14:textId="77777777" w:rsidR="000357C6" w:rsidRDefault="000357C6" w:rsidP="00FB6557">
            <w:pPr>
              <w:pStyle w:val="Weekend"/>
              <w:framePr w:wrap="auto" w:vAnchor="margin" w:yAlign="inline"/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61272F9" w14:textId="77777777" w:rsidR="000357C6" w:rsidRDefault="000357C6" w:rsidP="00FB6557">
            <w:pPr>
              <w:pStyle w:val="Weekend"/>
              <w:framePr w:wrap="auto" w:vAnchor="margin" w:yAlign="inline"/>
            </w:pPr>
          </w:p>
        </w:tc>
      </w:tr>
      <w:tr w:rsidR="000357C6" w14:paraId="01F7339F" w14:textId="77777777" w:rsidTr="00C100B3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C1F5CB7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29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A34C281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30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516A988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17271A4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E7E7300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40E9959" w14:textId="77777777" w:rsidR="000357C6" w:rsidRPr="00004954" w:rsidRDefault="000357C6" w:rsidP="00C100B3">
            <w:pPr>
              <w:rPr>
                <w:color w:val="60A489" w:themeColor="accent5" w:themeShade="BF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F1DB6B7" w14:textId="77777777" w:rsidR="000357C6" w:rsidRPr="00004954" w:rsidRDefault="000357C6" w:rsidP="00C100B3">
            <w:pPr>
              <w:rPr>
                <w:color w:val="60A489" w:themeColor="accent5" w:themeShade="BF"/>
              </w:rPr>
            </w:pPr>
          </w:p>
        </w:tc>
      </w:tr>
      <w:tr w:rsidR="000357C6" w14:paraId="67A28DEC" w14:textId="77777777" w:rsidTr="00C100B3">
        <w:trPr>
          <w:trHeight w:val="102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3840387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A87FE53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E34B466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6F97A28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BD026D9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B6F3643" w14:textId="77777777" w:rsidR="000357C6" w:rsidRDefault="000357C6" w:rsidP="00C100B3"/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481839B" w14:textId="77777777" w:rsidR="000357C6" w:rsidRDefault="000357C6" w:rsidP="00C100B3"/>
        </w:tc>
      </w:tr>
      <w:tr w:rsidR="000357C6" w14:paraId="5873420A" w14:textId="77777777" w:rsidTr="00C100B3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622B94E9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CFCAA5A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4201443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DB638D1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2AE61AB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6E5E2B8" w14:textId="77777777" w:rsidR="000357C6" w:rsidRPr="00004954" w:rsidRDefault="000357C6" w:rsidP="00C100B3">
            <w:pPr>
              <w:rPr>
                <w:color w:val="60A489" w:themeColor="accent5" w:themeShade="BF"/>
              </w:rPr>
            </w:pP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C378196" w14:textId="77777777" w:rsidR="000357C6" w:rsidRPr="00004954" w:rsidRDefault="000357C6" w:rsidP="00C100B3">
            <w:pPr>
              <w:rPr>
                <w:color w:val="60A489" w:themeColor="accent5" w:themeShade="BF"/>
              </w:rPr>
            </w:pPr>
          </w:p>
        </w:tc>
      </w:tr>
      <w:tr w:rsidR="000357C6" w14:paraId="6A95AFDF" w14:textId="77777777" w:rsidTr="00C100B3">
        <w:trPr>
          <w:trHeight w:val="102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8B95EB6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A73473B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380777B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2746361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61554D6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B644BFD" w14:textId="77777777" w:rsidR="000357C6" w:rsidRDefault="000357C6" w:rsidP="00C100B3"/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1C4163B" w14:textId="77777777" w:rsidR="000357C6" w:rsidRDefault="000357C6" w:rsidP="00C100B3"/>
        </w:tc>
      </w:tr>
    </w:tbl>
    <w:p w14:paraId="0B88E112" w14:textId="77777777" w:rsidR="000357C6" w:rsidRDefault="000357C6">
      <w:r>
        <w:br w:type="page"/>
      </w:r>
    </w:p>
    <w:tbl>
      <w:tblPr>
        <w:tblStyle w:val="TableGrid"/>
        <w:tblpPr w:vertAnchor="page" w:tblpY="795"/>
        <w:tblW w:w="14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1190"/>
        <w:gridCol w:w="1191"/>
        <w:gridCol w:w="1190"/>
        <w:gridCol w:w="1191"/>
        <w:gridCol w:w="1531"/>
        <w:gridCol w:w="1531"/>
      </w:tblGrid>
      <w:tr w:rsidR="000357C6" w14:paraId="62DE0751" w14:textId="77777777" w:rsidTr="00C100B3">
        <w:trPr>
          <w:trHeight w:val="397"/>
        </w:trPr>
        <w:tc>
          <w:tcPr>
            <w:tcW w:w="2381" w:type="dxa"/>
          </w:tcPr>
          <w:p w14:paraId="1D2F27F6" w14:textId="77777777" w:rsidR="000357C6" w:rsidRDefault="000357C6" w:rsidP="00C100B3"/>
        </w:tc>
        <w:tc>
          <w:tcPr>
            <w:tcW w:w="2381" w:type="dxa"/>
          </w:tcPr>
          <w:p w14:paraId="351CD997" w14:textId="77777777" w:rsidR="000357C6" w:rsidRDefault="000357C6" w:rsidP="00C100B3"/>
        </w:tc>
        <w:tc>
          <w:tcPr>
            <w:tcW w:w="2381" w:type="dxa"/>
          </w:tcPr>
          <w:p w14:paraId="2ED44BCD" w14:textId="77777777" w:rsidR="000357C6" w:rsidRDefault="000357C6" w:rsidP="00C100B3"/>
        </w:tc>
        <w:tc>
          <w:tcPr>
            <w:tcW w:w="7824" w:type="dxa"/>
            <w:gridSpan w:val="6"/>
            <w:vAlign w:val="center"/>
          </w:tcPr>
          <w:p w14:paraId="216CB810" w14:textId="77777777" w:rsidR="000357C6" w:rsidRDefault="000357C6" w:rsidP="00C100B3">
            <w:r>
              <w:t xml:space="preserve">Highlights for </w:t>
            </w:r>
            <w:r w:rsidR="00F95E9F">
              <w:t>July</w:t>
            </w:r>
          </w:p>
        </w:tc>
      </w:tr>
      <w:tr w:rsidR="000357C6" w14:paraId="308E4D2F" w14:textId="77777777" w:rsidTr="00AF7D70">
        <w:trPr>
          <w:trHeight w:val="397"/>
        </w:trPr>
        <w:tc>
          <w:tcPr>
            <w:tcW w:w="4762" w:type="dxa"/>
            <w:gridSpan w:val="2"/>
            <w:vMerge w:val="restart"/>
          </w:tcPr>
          <w:p w14:paraId="7ACB8F88" w14:textId="77777777" w:rsidR="000357C6" w:rsidRPr="000357C6" w:rsidRDefault="00ED2E1A" w:rsidP="00C100B3">
            <w:pPr>
              <w:pStyle w:val="Month"/>
              <w:framePr w:wrap="auto" w:vAnchor="margin" w:yAlign="inline"/>
            </w:pPr>
            <w:sdt>
              <w:sdtPr>
                <w:id w:val="1143534729"/>
                <w:placeholder>
                  <w:docPart w:val="5A238311353D47E5B8EBAF08C08CC37F"/>
                </w:placeholder>
                <w:temporary/>
                <w:showingPlcHdr/>
                <w15:appearance w15:val="hidden"/>
              </w:sdtPr>
              <w:sdtEndPr/>
              <w:sdtContent>
                <w:r w:rsidR="00F65B25">
                  <w:t>July</w:t>
                </w:r>
              </w:sdtContent>
            </w:sdt>
          </w:p>
        </w:tc>
        <w:tc>
          <w:tcPr>
            <w:tcW w:w="2381" w:type="dxa"/>
            <w:vMerge w:val="restart"/>
          </w:tcPr>
          <w:p w14:paraId="6E4E3DD4" w14:textId="77777777" w:rsidR="000357C6" w:rsidRPr="00872CC6" w:rsidRDefault="000357C6" w:rsidP="003334CF">
            <w:pPr>
              <w:pStyle w:val="Year"/>
              <w:framePr w:wrap="auto" w:vAnchor="margin" w:yAlign="inline"/>
            </w:pPr>
            <w:r w:rsidRPr="00872CC6">
              <w:t>2020</w:t>
            </w:r>
          </w:p>
        </w:tc>
        <w:tc>
          <w:tcPr>
            <w:tcW w:w="1190" w:type="dxa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AA6DDBC" w14:textId="77777777" w:rsidR="000357C6" w:rsidRDefault="000357C6" w:rsidP="00C100B3"/>
        </w:tc>
        <w:tc>
          <w:tcPr>
            <w:tcW w:w="2381" w:type="dxa"/>
            <w:gridSpan w:val="2"/>
            <w:tcBorders>
              <w:bottom w:val="single" w:sz="4" w:space="0" w:color="F2F2F2" w:themeColor="background1" w:themeShade="F2"/>
              <w:right w:val="single" w:sz="8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7E95488A" w14:textId="77777777" w:rsidR="000357C6" w:rsidRDefault="000357C6" w:rsidP="00C100B3"/>
        </w:tc>
        <w:tc>
          <w:tcPr>
            <w:tcW w:w="1191" w:type="dxa"/>
            <w:tcBorders>
              <w:left w:val="single" w:sz="8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00CCEC5" w14:textId="77777777" w:rsidR="000357C6" w:rsidRDefault="000357C6" w:rsidP="00C100B3"/>
        </w:tc>
        <w:tc>
          <w:tcPr>
            <w:tcW w:w="306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6652020" w14:textId="77777777" w:rsidR="000357C6" w:rsidRDefault="000357C6" w:rsidP="00C100B3"/>
        </w:tc>
      </w:tr>
      <w:tr w:rsidR="000357C6" w14:paraId="3ADA2C3F" w14:textId="77777777" w:rsidTr="00AF7D70">
        <w:trPr>
          <w:trHeight w:val="397"/>
        </w:trPr>
        <w:tc>
          <w:tcPr>
            <w:tcW w:w="4762" w:type="dxa"/>
            <w:gridSpan w:val="2"/>
            <w:vMerge/>
          </w:tcPr>
          <w:p w14:paraId="5E33CA95" w14:textId="77777777" w:rsidR="000357C6" w:rsidRDefault="000357C6" w:rsidP="00C100B3"/>
        </w:tc>
        <w:tc>
          <w:tcPr>
            <w:tcW w:w="2381" w:type="dxa"/>
            <w:vMerge/>
          </w:tcPr>
          <w:p w14:paraId="03EF8D0D" w14:textId="77777777" w:rsidR="000357C6" w:rsidRPr="00A93D4E" w:rsidRDefault="000357C6" w:rsidP="00C100B3">
            <w:pPr>
              <w:rPr>
                <w:b/>
                <w:bCs/>
              </w:rPr>
            </w:pPr>
          </w:p>
        </w:tc>
        <w:tc>
          <w:tcPr>
            <w:tcW w:w="119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1802D3D0" w14:textId="77777777" w:rsidR="000357C6" w:rsidRDefault="000357C6" w:rsidP="00C100B3"/>
        </w:tc>
        <w:tc>
          <w:tcPr>
            <w:tcW w:w="2381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8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F848CDB" w14:textId="77777777" w:rsidR="000357C6" w:rsidRDefault="000357C6" w:rsidP="00C100B3"/>
        </w:tc>
        <w:tc>
          <w:tcPr>
            <w:tcW w:w="1191" w:type="dxa"/>
            <w:tcBorders>
              <w:top w:val="single" w:sz="4" w:space="0" w:color="F2F2F2" w:themeColor="background1" w:themeShade="F2"/>
              <w:left w:val="single" w:sz="8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5B1C9389" w14:textId="77777777" w:rsidR="000357C6" w:rsidRDefault="000357C6" w:rsidP="00C100B3"/>
        </w:tc>
        <w:tc>
          <w:tcPr>
            <w:tcW w:w="3062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7254D0C6" w14:textId="77777777" w:rsidR="000357C6" w:rsidRDefault="000357C6" w:rsidP="00C100B3"/>
        </w:tc>
      </w:tr>
      <w:tr w:rsidR="000357C6" w14:paraId="5B7F26A6" w14:textId="77777777" w:rsidTr="00AF7D70">
        <w:trPr>
          <w:trHeight w:val="397"/>
        </w:trPr>
        <w:tc>
          <w:tcPr>
            <w:tcW w:w="4762" w:type="dxa"/>
            <w:gridSpan w:val="2"/>
            <w:vMerge/>
          </w:tcPr>
          <w:p w14:paraId="5EE05184" w14:textId="77777777" w:rsidR="000357C6" w:rsidRDefault="000357C6" w:rsidP="00C100B3"/>
        </w:tc>
        <w:tc>
          <w:tcPr>
            <w:tcW w:w="2381" w:type="dxa"/>
            <w:vMerge/>
          </w:tcPr>
          <w:p w14:paraId="5EA40C9E" w14:textId="77777777" w:rsidR="000357C6" w:rsidRPr="00A93D4E" w:rsidRDefault="000357C6" w:rsidP="00C100B3">
            <w:pPr>
              <w:rPr>
                <w:b/>
                <w:bCs/>
              </w:rPr>
            </w:pPr>
          </w:p>
        </w:tc>
        <w:tc>
          <w:tcPr>
            <w:tcW w:w="1190" w:type="dxa"/>
            <w:tcBorders>
              <w:top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5684F72B" w14:textId="77777777" w:rsidR="000357C6" w:rsidRDefault="000357C6" w:rsidP="00C100B3"/>
        </w:tc>
        <w:tc>
          <w:tcPr>
            <w:tcW w:w="2381" w:type="dxa"/>
            <w:gridSpan w:val="2"/>
            <w:tcBorders>
              <w:top w:val="single" w:sz="4" w:space="0" w:color="F2F2F2" w:themeColor="background1" w:themeShade="F2"/>
              <w:right w:val="single" w:sz="8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60B0A6E" w14:textId="77777777" w:rsidR="000357C6" w:rsidRDefault="000357C6" w:rsidP="00C100B3"/>
        </w:tc>
        <w:tc>
          <w:tcPr>
            <w:tcW w:w="1191" w:type="dxa"/>
            <w:tcBorders>
              <w:top w:val="single" w:sz="4" w:space="0" w:color="F2F2F2" w:themeColor="background1" w:themeShade="F2"/>
              <w:left w:val="single" w:sz="8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09C07B0" w14:textId="77777777" w:rsidR="000357C6" w:rsidRDefault="000357C6" w:rsidP="00C100B3"/>
        </w:tc>
        <w:tc>
          <w:tcPr>
            <w:tcW w:w="3062" w:type="dxa"/>
            <w:gridSpan w:val="2"/>
            <w:tcBorders>
              <w:top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6CDFA9BA" w14:textId="77777777" w:rsidR="000357C6" w:rsidRDefault="000357C6" w:rsidP="00C100B3"/>
        </w:tc>
      </w:tr>
      <w:tr w:rsidR="00F65B25" w14:paraId="4720E725" w14:textId="77777777" w:rsidTr="00C100B3">
        <w:trPr>
          <w:cantSplit/>
          <w:trHeight w:val="964"/>
        </w:trPr>
        <w:tc>
          <w:tcPr>
            <w:tcW w:w="2381" w:type="dxa"/>
            <w:tcBorders>
              <w:bottom w:val="single" w:sz="8" w:space="0" w:color="FFFFFF" w:themeColor="background1"/>
            </w:tcBorders>
            <w:shd w:val="clear" w:color="auto" w:fill="121E2C" w:themeFill="accent1" w:themeFillShade="80"/>
            <w:textDirection w:val="btLr"/>
            <w:vAlign w:val="bottom"/>
          </w:tcPr>
          <w:p w14:paraId="37FAA5AB" w14:textId="77777777" w:rsidR="00F65B25" w:rsidRPr="00F65B25" w:rsidRDefault="00ED2E1A" w:rsidP="00F65B25">
            <w:pPr>
              <w:pStyle w:val="DayoftheWeek"/>
              <w:framePr w:wrap="auto" w:vAnchor="margin" w:yAlign="inline"/>
            </w:pPr>
            <w:sdt>
              <w:sdtPr>
                <w:id w:val="-550997192"/>
                <w:placeholder>
                  <w:docPart w:val="0D601A2014164C769052AD5A1BB43C93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t>MON</w:t>
                </w:r>
              </w:sdtContent>
            </w:sdt>
          </w:p>
        </w:tc>
        <w:tc>
          <w:tcPr>
            <w:tcW w:w="2381" w:type="dxa"/>
            <w:tcBorders>
              <w:bottom w:val="single" w:sz="8" w:space="0" w:color="FFFFFF" w:themeColor="background1"/>
            </w:tcBorders>
            <w:shd w:val="clear" w:color="auto" w:fill="1B2D42" w:themeFill="accent1" w:themeFillShade="BF"/>
            <w:textDirection w:val="btLr"/>
            <w:vAlign w:val="bottom"/>
          </w:tcPr>
          <w:p w14:paraId="25B25229" w14:textId="77777777" w:rsidR="00F65B25" w:rsidRPr="00F65B25" w:rsidRDefault="00ED2E1A" w:rsidP="00F65B25">
            <w:pPr>
              <w:pStyle w:val="DayoftheWeek"/>
              <w:framePr w:wrap="auto" w:vAnchor="margin" w:yAlign="inline"/>
            </w:pPr>
            <w:sdt>
              <w:sdtPr>
                <w:id w:val="-2114275542"/>
                <w:placeholder>
                  <w:docPart w:val="75F816B0EBE142F094D40864D8911E34"/>
                </w:placeholder>
                <w:temporary/>
                <w:showingPlcHdr/>
                <w15:appearance w15:val="hidden"/>
              </w:sdtPr>
              <w:sdtEndPr/>
              <w:sdtContent>
                <w:r w:rsidR="00F65B25">
                  <w:t>TUE</w:t>
                </w:r>
              </w:sdtContent>
            </w:sdt>
          </w:p>
        </w:tc>
        <w:tc>
          <w:tcPr>
            <w:tcW w:w="2381" w:type="dxa"/>
            <w:tcBorders>
              <w:bottom w:val="single" w:sz="8" w:space="0" w:color="FFFFFF" w:themeColor="background1"/>
            </w:tcBorders>
            <w:shd w:val="clear" w:color="auto" w:fill="253D59" w:themeFill="accent1"/>
            <w:textDirection w:val="btLr"/>
            <w:vAlign w:val="bottom"/>
          </w:tcPr>
          <w:p w14:paraId="4506BBD9" w14:textId="77777777" w:rsidR="00F65B25" w:rsidRPr="00F65B25" w:rsidRDefault="00ED2E1A" w:rsidP="00F65B25">
            <w:pPr>
              <w:pStyle w:val="DayoftheWeek"/>
              <w:framePr w:wrap="auto" w:vAnchor="margin" w:yAlign="inline"/>
            </w:pPr>
            <w:sdt>
              <w:sdtPr>
                <w:id w:val="647568329"/>
                <w:placeholder>
                  <w:docPart w:val="773E8DA4670A4A7E99D4451B4A2C8DF8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t>WED</w:t>
                </w:r>
              </w:sdtContent>
            </w:sdt>
          </w:p>
        </w:tc>
        <w:tc>
          <w:tcPr>
            <w:tcW w:w="2381" w:type="dxa"/>
            <w:gridSpan w:val="2"/>
            <w:tcBorders>
              <w:bottom w:val="single" w:sz="8" w:space="0" w:color="FFFFFF" w:themeColor="background1"/>
            </w:tcBorders>
            <w:shd w:val="clear" w:color="auto" w:fill="253D59" w:themeFill="accent1"/>
            <w:textDirection w:val="btLr"/>
            <w:vAlign w:val="bottom"/>
          </w:tcPr>
          <w:p w14:paraId="2E613C37" w14:textId="77777777" w:rsidR="00F65B25" w:rsidRPr="00F65B25" w:rsidRDefault="00ED2E1A" w:rsidP="00F65B25">
            <w:pPr>
              <w:pStyle w:val="DayoftheWeek"/>
              <w:framePr w:wrap="auto" w:vAnchor="margin" w:yAlign="inline"/>
            </w:pPr>
            <w:sdt>
              <w:sdtPr>
                <w:id w:val="1020588235"/>
                <w:placeholder>
                  <w:docPart w:val="00635C118C96497AAD16282D80012CF9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t>THU</w:t>
                </w:r>
              </w:sdtContent>
            </w:sdt>
          </w:p>
        </w:tc>
        <w:tc>
          <w:tcPr>
            <w:tcW w:w="2381" w:type="dxa"/>
            <w:gridSpan w:val="2"/>
            <w:tcBorders>
              <w:bottom w:val="single" w:sz="8" w:space="0" w:color="FFFFFF" w:themeColor="background1"/>
            </w:tcBorders>
            <w:shd w:val="clear" w:color="auto" w:fill="253D59" w:themeFill="accent1"/>
            <w:textDirection w:val="btLr"/>
            <w:vAlign w:val="bottom"/>
          </w:tcPr>
          <w:p w14:paraId="634FCF4A" w14:textId="77777777" w:rsidR="00F65B25" w:rsidRPr="00F65B25" w:rsidRDefault="00ED2E1A" w:rsidP="00F65B25">
            <w:pPr>
              <w:pStyle w:val="DayoftheWeek"/>
              <w:framePr w:wrap="auto" w:vAnchor="margin" w:yAlign="inline"/>
            </w:pPr>
            <w:sdt>
              <w:sdtPr>
                <w:id w:val="146174504"/>
                <w:placeholder>
                  <w:docPart w:val="30592AB907814FDCB49DA986F75B9E32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t>FRI</w:t>
                </w:r>
              </w:sdtContent>
            </w:sdt>
          </w:p>
        </w:tc>
        <w:tc>
          <w:tcPr>
            <w:tcW w:w="1531" w:type="dxa"/>
            <w:tcBorders>
              <w:bottom w:val="single" w:sz="8" w:space="0" w:color="FFFFFF" w:themeColor="background1"/>
            </w:tcBorders>
            <w:shd w:val="clear" w:color="auto" w:fill="60A489" w:themeFill="accent5" w:themeFillShade="BF"/>
            <w:textDirection w:val="btLr"/>
            <w:vAlign w:val="bottom"/>
          </w:tcPr>
          <w:p w14:paraId="07D02466" w14:textId="77777777" w:rsidR="00F65B25" w:rsidRPr="00F65B25" w:rsidRDefault="00ED2E1A" w:rsidP="00F65B25">
            <w:pPr>
              <w:pStyle w:val="DayoftheWeek"/>
              <w:framePr w:wrap="auto" w:vAnchor="margin" w:yAlign="inline"/>
            </w:pPr>
            <w:sdt>
              <w:sdtPr>
                <w:id w:val="-1315018032"/>
                <w:placeholder>
                  <w:docPart w:val="B6BDEC168F81427A8BC1E361F4B0491B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t>SAT</w:t>
                </w:r>
              </w:sdtContent>
            </w:sdt>
          </w:p>
        </w:tc>
        <w:tc>
          <w:tcPr>
            <w:tcW w:w="1531" w:type="dxa"/>
            <w:tcBorders>
              <w:bottom w:val="single" w:sz="8" w:space="0" w:color="FFFFFF" w:themeColor="background1"/>
            </w:tcBorders>
            <w:shd w:val="clear" w:color="auto" w:fill="60A489" w:themeFill="accent5" w:themeFillShade="BF"/>
            <w:textDirection w:val="btLr"/>
            <w:vAlign w:val="bottom"/>
          </w:tcPr>
          <w:p w14:paraId="571120B7" w14:textId="77777777" w:rsidR="00F65B25" w:rsidRPr="00F65B25" w:rsidRDefault="00ED2E1A" w:rsidP="00F65B25">
            <w:pPr>
              <w:pStyle w:val="DayoftheWeek"/>
              <w:framePr w:wrap="auto" w:vAnchor="margin" w:yAlign="inline"/>
            </w:pPr>
            <w:sdt>
              <w:sdtPr>
                <w:id w:val="177782432"/>
                <w:placeholder>
                  <w:docPart w:val="0B30CBE6DF77463A88826006D9BA932A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t>SUN</w:t>
                </w:r>
              </w:sdtContent>
            </w:sdt>
          </w:p>
        </w:tc>
      </w:tr>
      <w:tr w:rsidR="000357C6" w14:paraId="7890ADC5" w14:textId="77777777" w:rsidTr="00C100B3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450480A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6E87A0E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F9F3D6F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B0496B3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A1646E3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3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3AA67F4" w14:textId="77777777" w:rsidR="000357C6" w:rsidRPr="00872CC6" w:rsidRDefault="000357C6" w:rsidP="00FB6557">
            <w:pPr>
              <w:pStyle w:val="Weekend"/>
              <w:framePr w:wrap="auto" w:vAnchor="margin" w:yAlign="inline"/>
            </w:pPr>
            <w:r>
              <w:t>4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B62CE49" w14:textId="77777777" w:rsidR="000357C6" w:rsidRPr="00872CC6" w:rsidRDefault="000357C6" w:rsidP="00FB6557">
            <w:pPr>
              <w:pStyle w:val="Weekend"/>
              <w:framePr w:wrap="auto" w:vAnchor="margin" w:yAlign="inline"/>
            </w:pPr>
            <w:r>
              <w:t>5</w:t>
            </w:r>
          </w:p>
        </w:tc>
      </w:tr>
      <w:tr w:rsidR="000357C6" w14:paraId="339EFC74" w14:textId="77777777" w:rsidTr="00C100B3">
        <w:trPr>
          <w:trHeight w:val="102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16743F1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1A66B9C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87B318F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9293EC0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E5912B5" w14:textId="3E4CEEF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A2F841E" w14:textId="77777777" w:rsidR="000357C6" w:rsidRDefault="000357C6" w:rsidP="00FB6557">
            <w:pPr>
              <w:pStyle w:val="Weekend"/>
              <w:framePr w:wrap="auto" w:vAnchor="margin" w:yAlign="inline"/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BEC4EFB" w14:textId="77777777" w:rsidR="000357C6" w:rsidRDefault="000357C6" w:rsidP="00FB6557">
            <w:pPr>
              <w:pStyle w:val="Weekend"/>
              <w:framePr w:wrap="auto" w:vAnchor="margin" w:yAlign="inline"/>
            </w:pPr>
          </w:p>
        </w:tc>
      </w:tr>
      <w:tr w:rsidR="000357C6" w14:paraId="317D810A" w14:textId="77777777" w:rsidTr="00C100B3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547BEFC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6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C76C960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7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4183D38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8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0F162EA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9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76C6F1F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10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5EFB002" w14:textId="77777777" w:rsidR="000357C6" w:rsidRPr="00872CC6" w:rsidRDefault="000357C6" w:rsidP="00FB6557">
            <w:pPr>
              <w:pStyle w:val="Weekend"/>
              <w:framePr w:wrap="auto" w:vAnchor="margin" w:yAlign="inline"/>
            </w:pPr>
            <w:r>
              <w:t>11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7401BF6" w14:textId="77777777" w:rsidR="000357C6" w:rsidRPr="00872CC6" w:rsidRDefault="000357C6" w:rsidP="00FB6557">
            <w:pPr>
              <w:pStyle w:val="Weekend"/>
              <w:framePr w:wrap="auto" w:vAnchor="margin" w:yAlign="inline"/>
            </w:pPr>
            <w:r>
              <w:t>12</w:t>
            </w:r>
          </w:p>
        </w:tc>
      </w:tr>
      <w:tr w:rsidR="000357C6" w14:paraId="799BF3B4" w14:textId="77777777" w:rsidTr="00C100B3">
        <w:trPr>
          <w:trHeight w:val="102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6CC19DA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F088308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497A4A6" w14:textId="28783E4B" w:rsidR="000357C6" w:rsidRPr="00872CC6" w:rsidRDefault="006A5D8B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Complete statistical analysis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8942682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6961788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71168C4" w14:textId="77777777" w:rsidR="000357C6" w:rsidRDefault="000357C6" w:rsidP="00FB6557">
            <w:pPr>
              <w:pStyle w:val="Weekend"/>
              <w:framePr w:wrap="auto" w:vAnchor="margin" w:yAlign="inline"/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1ECEF10" w14:textId="77777777" w:rsidR="000357C6" w:rsidRDefault="000357C6" w:rsidP="00FB6557">
            <w:pPr>
              <w:pStyle w:val="Weekend"/>
              <w:framePr w:wrap="auto" w:vAnchor="margin" w:yAlign="inline"/>
            </w:pPr>
          </w:p>
        </w:tc>
      </w:tr>
      <w:tr w:rsidR="000357C6" w14:paraId="62685F45" w14:textId="77777777" w:rsidTr="00C100B3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6EE137C0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13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124BF27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14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9C6257F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15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19922F3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16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ADE8564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17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5B02140" w14:textId="77777777" w:rsidR="000357C6" w:rsidRPr="00872CC6" w:rsidRDefault="000357C6" w:rsidP="00FB6557">
            <w:pPr>
              <w:pStyle w:val="Weekend"/>
              <w:framePr w:wrap="auto" w:vAnchor="margin" w:yAlign="inline"/>
            </w:pPr>
            <w:r>
              <w:t>18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0F85882" w14:textId="77777777" w:rsidR="000357C6" w:rsidRPr="00872CC6" w:rsidRDefault="000357C6" w:rsidP="00FB6557">
            <w:pPr>
              <w:pStyle w:val="Weekend"/>
              <w:framePr w:wrap="auto" w:vAnchor="margin" w:yAlign="inline"/>
            </w:pPr>
            <w:r>
              <w:t>19</w:t>
            </w:r>
          </w:p>
        </w:tc>
      </w:tr>
      <w:tr w:rsidR="000357C6" w14:paraId="3B09FED3" w14:textId="77777777" w:rsidTr="00C100B3">
        <w:trPr>
          <w:trHeight w:val="102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91BD76C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C241FA8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0DF2635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BC97F3D" w14:textId="345DAC38" w:rsidR="000357C6" w:rsidRPr="00872CC6" w:rsidRDefault="006A5D8B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Complete R-INLA modeling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C234C01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127C483" w14:textId="77777777" w:rsidR="000357C6" w:rsidRDefault="000357C6" w:rsidP="00FB6557">
            <w:pPr>
              <w:pStyle w:val="Weekend"/>
              <w:framePr w:wrap="auto" w:vAnchor="margin" w:yAlign="inline"/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DAAC310" w14:textId="77777777" w:rsidR="000357C6" w:rsidRDefault="000357C6" w:rsidP="00FB6557">
            <w:pPr>
              <w:pStyle w:val="Weekend"/>
              <w:framePr w:wrap="auto" w:vAnchor="margin" w:yAlign="inline"/>
            </w:pPr>
          </w:p>
        </w:tc>
      </w:tr>
      <w:tr w:rsidR="000357C6" w14:paraId="682977BD" w14:textId="77777777" w:rsidTr="00C100B3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981BF78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20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19B17C3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21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5EB8462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22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74276B2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23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BD0755D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24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7333D71" w14:textId="77777777" w:rsidR="000357C6" w:rsidRPr="00004954" w:rsidRDefault="000357C6" w:rsidP="00FB6557">
            <w:pPr>
              <w:pStyle w:val="Weekend"/>
              <w:framePr w:wrap="auto" w:vAnchor="margin" w:yAlign="inline"/>
            </w:pPr>
            <w:r>
              <w:t>25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3C8C48F" w14:textId="77777777" w:rsidR="000357C6" w:rsidRPr="00004954" w:rsidRDefault="000357C6" w:rsidP="00FB6557">
            <w:pPr>
              <w:pStyle w:val="Weekend"/>
              <w:framePr w:wrap="auto" w:vAnchor="margin" w:yAlign="inline"/>
            </w:pPr>
            <w:r>
              <w:t>26</w:t>
            </w:r>
          </w:p>
        </w:tc>
      </w:tr>
      <w:tr w:rsidR="000357C6" w14:paraId="4C359561" w14:textId="77777777" w:rsidTr="00C100B3">
        <w:trPr>
          <w:trHeight w:val="102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9E38D0A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9A68A61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5178B99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35336B0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A65CA10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E05B6A1" w14:textId="77777777" w:rsidR="000357C6" w:rsidRDefault="000357C6" w:rsidP="00FB6557">
            <w:pPr>
              <w:pStyle w:val="Weekend"/>
              <w:framePr w:wrap="auto" w:vAnchor="margin" w:yAlign="inline"/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C3C3122" w14:textId="77777777" w:rsidR="000357C6" w:rsidRDefault="000357C6" w:rsidP="00FB6557">
            <w:pPr>
              <w:pStyle w:val="Weekend"/>
              <w:framePr w:wrap="auto" w:vAnchor="margin" w:yAlign="inline"/>
            </w:pPr>
          </w:p>
        </w:tc>
      </w:tr>
      <w:tr w:rsidR="000357C6" w14:paraId="20F24514" w14:textId="77777777" w:rsidTr="00C100B3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EB094A3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27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743085C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28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1A46E6B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29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C2CACCE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30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8EE1B92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31</w:t>
            </w: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1A4B958" w14:textId="77777777" w:rsidR="000357C6" w:rsidRPr="00004954" w:rsidRDefault="000357C6" w:rsidP="00C100B3">
            <w:pPr>
              <w:rPr>
                <w:color w:val="60A489" w:themeColor="accent5" w:themeShade="BF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7674C99" w14:textId="77777777" w:rsidR="000357C6" w:rsidRPr="00004954" w:rsidRDefault="000357C6" w:rsidP="00C100B3">
            <w:pPr>
              <w:rPr>
                <w:color w:val="60A489" w:themeColor="accent5" w:themeShade="BF"/>
              </w:rPr>
            </w:pPr>
          </w:p>
        </w:tc>
      </w:tr>
      <w:tr w:rsidR="000357C6" w14:paraId="4A93B698" w14:textId="77777777" w:rsidTr="00C100B3">
        <w:trPr>
          <w:trHeight w:val="102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950CC49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BB9D2F3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2DEAA97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3433580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46856C0" w14:textId="40463460" w:rsidR="000357C6" w:rsidRPr="00872CC6" w:rsidRDefault="0092656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Finish </w:t>
            </w:r>
            <w:r w:rsidR="00377891">
              <w:rPr>
                <w:color w:val="262626" w:themeColor="text1" w:themeTint="D9"/>
              </w:rPr>
              <w:t>dashboard/ R Shiny App</w:t>
            </w: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1D4E921" w14:textId="77777777" w:rsidR="000357C6" w:rsidRDefault="000357C6" w:rsidP="00C100B3"/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000679D" w14:textId="77777777" w:rsidR="000357C6" w:rsidRDefault="000357C6" w:rsidP="00C100B3"/>
        </w:tc>
      </w:tr>
      <w:tr w:rsidR="000357C6" w14:paraId="02D40DB8" w14:textId="77777777" w:rsidTr="00C100B3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FD0C6C7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76686CD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34E3D64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B95F3C8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2B5F9F4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A42C541" w14:textId="77777777" w:rsidR="000357C6" w:rsidRPr="00004954" w:rsidRDefault="000357C6" w:rsidP="00C100B3">
            <w:pPr>
              <w:rPr>
                <w:color w:val="60A489" w:themeColor="accent5" w:themeShade="BF"/>
              </w:rPr>
            </w:pP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E96309F" w14:textId="77777777" w:rsidR="000357C6" w:rsidRPr="00004954" w:rsidRDefault="000357C6" w:rsidP="00C100B3">
            <w:pPr>
              <w:rPr>
                <w:color w:val="60A489" w:themeColor="accent5" w:themeShade="BF"/>
              </w:rPr>
            </w:pPr>
          </w:p>
        </w:tc>
      </w:tr>
      <w:tr w:rsidR="000357C6" w14:paraId="4E9668FC" w14:textId="77777777" w:rsidTr="00C100B3">
        <w:trPr>
          <w:trHeight w:val="102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C1F0A09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DD0CBF8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E2DCB9F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DE98D92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3E8E8CA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937638D" w14:textId="77777777" w:rsidR="000357C6" w:rsidRDefault="000357C6" w:rsidP="00C100B3"/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CF2EDB7" w14:textId="77777777" w:rsidR="000357C6" w:rsidRDefault="000357C6" w:rsidP="00C100B3"/>
        </w:tc>
      </w:tr>
    </w:tbl>
    <w:p w14:paraId="7B466DC6" w14:textId="77777777" w:rsidR="000357C6" w:rsidRDefault="000357C6">
      <w:r>
        <w:br w:type="page"/>
      </w:r>
    </w:p>
    <w:tbl>
      <w:tblPr>
        <w:tblStyle w:val="TableGrid"/>
        <w:tblpPr w:vertAnchor="page" w:tblpY="795"/>
        <w:tblW w:w="14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1190"/>
        <w:gridCol w:w="1191"/>
        <w:gridCol w:w="1190"/>
        <w:gridCol w:w="1191"/>
        <w:gridCol w:w="1531"/>
        <w:gridCol w:w="1531"/>
      </w:tblGrid>
      <w:tr w:rsidR="000357C6" w14:paraId="6FA22B53" w14:textId="77777777" w:rsidTr="00C100B3">
        <w:trPr>
          <w:trHeight w:val="397"/>
        </w:trPr>
        <w:tc>
          <w:tcPr>
            <w:tcW w:w="2381" w:type="dxa"/>
          </w:tcPr>
          <w:p w14:paraId="57EE4A27" w14:textId="77777777" w:rsidR="000357C6" w:rsidRDefault="000357C6" w:rsidP="00C100B3"/>
        </w:tc>
        <w:tc>
          <w:tcPr>
            <w:tcW w:w="2381" w:type="dxa"/>
          </w:tcPr>
          <w:p w14:paraId="6B9F9282" w14:textId="77777777" w:rsidR="000357C6" w:rsidRDefault="000357C6" w:rsidP="00C100B3"/>
        </w:tc>
        <w:tc>
          <w:tcPr>
            <w:tcW w:w="2381" w:type="dxa"/>
          </w:tcPr>
          <w:p w14:paraId="63C464FC" w14:textId="77777777" w:rsidR="000357C6" w:rsidRDefault="000357C6" w:rsidP="00C100B3"/>
        </w:tc>
        <w:tc>
          <w:tcPr>
            <w:tcW w:w="7824" w:type="dxa"/>
            <w:gridSpan w:val="6"/>
            <w:vAlign w:val="center"/>
          </w:tcPr>
          <w:p w14:paraId="0062F6C9" w14:textId="77777777" w:rsidR="000357C6" w:rsidRDefault="000357C6" w:rsidP="00C100B3">
            <w:r>
              <w:t xml:space="preserve">Highlights for </w:t>
            </w:r>
            <w:r w:rsidR="00F95E9F">
              <w:t>August</w:t>
            </w:r>
          </w:p>
        </w:tc>
      </w:tr>
      <w:tr w:rsidR="000357C6" w14:paraId="7F942E12" w14:textId="77777777" w:rsidTr="00AF7D70">
        <w:trPr>
          <w:trHeight w:val="397"/>
        </w:trPr>
        <w:tc>
          <w:tcPr>
            <w:tcW w:w="4762" w:type="dxa"/>
            <w:gridSpan w:val="2"/>
            <w:vMerge w:val="restart"/>
          </w:tcPr>
          <w:p w14:paraId="3B64F2BC" w14:textId="77777777" w:rsidR="000357C6" w:rsidRPr="000357C6" w:rsidRDefault="00ED2E1A" w:rsidP="00C100B3">
            <w:pPr>
              <w:pStyle w:val="Month"/>
              <w:framePr w:wrap="auto" w:vAnchor="margin" w:yAlign="inline"/>
            </w:pPr>
            <w:sdt>
              <w:sdtPr>
                <w:id w:val="1094900948"/>
                <w:placeholder>
                  <w:docPart w:val="C387A4A36A4A47C0B82FEBF3AC92A82D"/>
                </w:placeholder>
                <w:temporary/>
                <w:showingPlcHdr/>
                <w15:appearance w15:val="hidden"/>
              </w:sdtPr>
              <w:sdtEndPr/>
              <w:sdtContent>
                <w:r w:rsidR="00F65B25">
                  <w:t>August</w:t>
                </w:r>
              </w:sdtContent>
            </w:sdt>
          </w:p>
        </w:tc>
        <w:tc>
          <w:tcPr>
            <w:tcW w:w="2381" w:type="dxa"/>
            <w:vMerge w:val="restart"/>
          </w:tcPr>
          <w:p w14:paraId="2AC0E798" w14:textId="77777777" w:rsidR="000357C6" w:rsidRPr="00872CC6" w:rsidRDefault="000357C6" w:rsidP="003334CF">
            <w:pPr>
              <w:pStyle w:val="Year"/>
              <w:framePr w:wrap="auto" w:vAnchor="margin" w:yAlign="inline"/>
            </w:pPr>
            <w:r w:rsidRPr="00872CC6">
              <w:t>2020</w:t>
            </w:r>
          </w:p>
        </w:tc>
        <w:tc>
          <w:tcPr>
            <w:tcW w:w="1190" w:type="dxa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5818F21" w14:textId="13CF5DD3" w:rsidR="000357C6" w:rsidRDefault="000357C6" w:rsidP="00C100B3"/>
        </w:tc>
        <w:tc>
          <w:tcPr>
            <w:tcW w:w="2381" w:type="dxa"/>
            <w:gridSpan w:val="2"/>
            <w:tcBorders>
              <w:bottom w:val="single" w:sz="4" w:space="0" w:color="F2F2F2" w:themeColor="background1" w:themeShade="F2"/>
              <w:right w:val="single" w:sz="8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165CC7D2" w14:textId="77777777" w:rsidR="000357C6" w:rsidRDefault="000357C6" w:rsidP="00C100B3"/>
        </w:tc>
        <w:tc>
          <w:tcPr>
            <w:tcW w:w="1191" w:type="dxa"/>
            <w:tcBorders>
              <w:left w:val="single" w:sz="8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006A8D2C" w14:textId="58558FE8" w:rsidR="000357C6" w:rsidRDefault="005F1A9A" w:rsidP="00C100B3">
            <w:r>
              <w:t xml:space="preserve">Pres. </w:t>
            </w:r>
          </w:p>
        </w:tc>
        <w:tc>
          <w:tcPr>
            <w:tcW w:w="306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12B68836" w14:textId="77777777" w:rsidR="000357C6" w:rsidRDefault="000357C6" w:rsidP="00C100B3"/>
        </w:tc>
      </w:tr>
      <w:tr w:rsidR="000357C6" w14:paraId="0BEDF7F8" w14:textId="77777777" w:rsidTr="00AF7D70">
        <w:trPr>
          <w:trHeight w:val="397"/>
        </w:trPr>
        <w:tc>
          <w:tcPr>
            <w:tcW w:w="4762" w:type="dxa"/>
            <w:gridSpan w:val="2"/>
            <w:vMerge/>
          </w:tcPr>
          <w:p w14:paraId="72B8658E" w14:textId="77777777" w:rsidR="000357C6" w:rsidRDefault="000357C6" w:rsidP="00C100B3"/>
        </w:tc>
        <w:tc>
          <w:tcPr>
            <w:tcW w:w="2381" w:type="dxa"/>
            <w:vMerge/>
          </w:tcPr>
          <w:p w14:paraId="271CE84E" w14:textId="77777777" w:rsidR="000357C6" w:rsidRPr="00A93D4E" w:rsidRDefault="000357C6" w:rsidP="00C100B3">
            <w:pPr>
              <w:rPr>
                <w:b/>
                <w:bCs/>
              </w:rPr>
            </w:pPr>
          </w:p>
        </w:tc>
        <w:tc>
          <w:tcPr>
            <w:tcW w:w="119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1B08CB95" w14:textId="77777777" w:rsidR="000357C6" w:rsidRDefault="000357C6" w:rsidP="00C100B3"/>
        </w:tc>
        <w:tc>
          <w:tcPr>
            <w:tcW w:w="2381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8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B76E567" w14:textId="77777777" w:rsidR="000357C6" w:rsidRDefault="000357C6" w:rsidP="00C100B3"/>
        </w:tc>
        <w:tc>
          <w:tcPr>
            <w:tcW w:w="1191" w:type="dxa"/>
            <w:tcBorders>
              <w:top w:val="single" w:sz="4" w:space="0" w:color="F2F2F2" w:themeColor="background1" w:themeShade="F2"/>
              <w:left w:val="single" w:sz="8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5B4B64D3" w14:textId="77777777" w:rsidR="000357C6" w:rsidRDefault="000357C6" w:rsidP="00C100B3"/>
        </w:tc>
        <w:tc>
          <w:tcPr>
            <w:tcW w:w="3062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7667ECA2" w14:textId="77777777" w:rsidR="000357C6" w:rsidRDefault="000357C6" w:rsidP="00C100B3"/>
        </w:tc>
      </w:tr>
      <w:tr w:rsidR="000357C6" w14:paraId="226C873E" w14:textId="77777777" w:rsidTr="00AF7D70">
        <w:trPr>
          <w:trHeight w:val="397"/>
        </w:trPr>
        <w:tc>
          <w:tcPr>
            <w:tcW w:w="4762" w:type="dxa"/>
            <w:gridSpan w:val="2"/>
            <w:vMerge/>
          </w:tcPr>
          <w:p w14:paraId="434E94F9" w14:textId="77777777" w:rsidR="000357C6" w:rsidRDefault="000357C6" w:rsidP="00C100B3"/>
        </w:tc>
        <w:tc>
          <w:tcPr>
            <w:tcW w:w="2381" w:type="dxa"/>
            <w:vMerge/>
          </w:tcPr>
          <w:p w14:paraId="38B5F0EB" w14:textId="77777777" w:rsidR="000357C6" w:rsidRPr="00A93D4E" w:rsidRDefault="000357C6" w:rsidP="00C100B3">
            <w:pPr>
              <w:rPr>
                <w:b/>
                <w:bCs/>
              </w:rPr>
            </w:pPr>
          </w:p>
        </w:tc>
        <w:tc>
          <w:tcPr>
            <w:tcW w:w="1190" w:type="dxa"/>
            <w:tcBorders>
              <w:top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6E846C1" w14:textId="77777777" w:rsidR="000357C6" w:rsidRDefault="000357C6" w:rsidP="00C100B3"/>
        </w:tc>
        <w:tc>
          <w:tcPr>
            <w:tcW w:w="2381" w:type="dxa"/>
            <w:gridSpan w:val="2"/>
            <w:tcBorders>
              <w:top w:val="single" w:sz="4" w:space="0" w:color="F2F2F2" w:themeColor="background1" w:themeShade="F2"/>
              <w:right w:val="single" w:sz="8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07EF3CB9" w14:textId="77777777" w:rsidR="000357C6" w:rsidRDefault="000357C6" w:rsidP="00C100B3"/>
        </w:tc>
        <w:tc>
          <w:tcPr>
            <w:tcW w:w="1191" w:type="dxa"/>
            <w:tcBorders>
              <w:top w:val="single" w:sz="4" w:space="0" w:color="F2F2F2" w:themeColor="background1" w:themeShade="F2"/>
              <w:left w:val="single" w:sz="8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7FF93A2E" w14:textId="77777777" w:rsidR="000357C6" w:rsidRDefault="000357C6" w:rsidP="00C100B3"/>
        </w:tc>
        <w:tc>
          <w:tcPr>
            <w:tcW w:w="3062" w:type="dxa"/>
            <w:gridSpan w:val="2"/>
            <w:tcBorders>
              <w:top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1739E0AA" w14:textId="77777777" w:rsidR="000357C6" w:rsidRDefault="000357C6" w:rsidP="00C100B3"/>
        </w:tc>
      </w:tr>
      <w:tr w:rsidR="00F65B25" w14:paraId="5463B0AE" w14:textId="77777777" w:rsidTr="00C100B3">
        <w:trPr>
          <w:cantSplit/>
          <w:trHeight w:val="964"/>
        </w:trPr>
        <w:tc>
          <w:tcPr>
            <w:tcW w:w="2381" w:type="dxa"/>
            <w:tcBorders>
              <w:bottom w:val="single" w:sz="8" w:space="0" w:color="FFFFFF" w:themeColor="background1"/>
            </w:tcBorders>
            <w:shd w:val="clear" w:color="auto" w:fill="121E2C" w:themeFill="accent1" w:themeFillShade="80"/>
            <w:textDirection w:val="btLr"/>
            <w:vAlign w:val="bottom"/>
          </w:tcPr>
          <w:p w14:paraId="388D12D1" w14:textId="77777777" w:rsidR="00F65B25" w:rsidRPr="00872CC6" w:rsidRDefault="00ED2E1A" w:rsidP="00F65B25">
            <w:pPr>
              <w:pStyle w:val="DayoftheWeek"/>
              <w:framePr w:wrap="auto" w:vAnchor="margin" w:yAlign="inline"/>
            </w:pPr>
            <w:sdt>
              <w:sdtPr>
                <w:id w:val="-382021731"/>
                <w:placeholder>
                  <w:docPart w:val="B156582CE71447B4A593CDB0D2803FB3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t>MON</w:t>
                </w:r>
              </w:sdtContent>
            </w:sdt>
          </w:p>
        </w:tc>
        <w:tc>
          <w:tcPr>
            <w:tcW w:w="2381" w:type="dxa"/>
            <w:tcBorders>
              <w:bottom w:val="single" w:sz="8" w:space="0" w:color="FFFFFF" w:themeColor="background1"/>
            </w:tcBorders>
            <w:shd w:val="clear" w:color="auto" w:fill="1B2D42" w:themeFill="accent1" w:themeFillShade="BF"/>
            <w:textDirection w:val="btLr"/>
            <w:vAlign w:val="bottom"/>
          </w:tcPr>
          <w:p w14:paraId="1717A5BC" w14:textId="77777777" w:rsidR="00F65B25" w:rsidRPr="00872CC6" w:rsidRDefault="00ED2E1A" w:rsidP="00F65B25">
            <w:pPr>
              <w:pStyle w:val="DayoftheWeek"/>
              <w:framePr w:wrap="auto" w:vAnchor="margin" w:yAlign="inline"/>
            </w:pPr>
            <w:sdt>
              <w:sdtPr>
                <w:id w:val="660358331"/>
                <w:placeholder>
                  <w:docPart w:val="0D1E89D9AFB440A08253DEB7A2804979"/>
                </w:placeholder>
                <w:temporary/>
                <w:showingPlcHdr/>
                <w15:appearance w15:val="hidden"/>
              </w:sdtPr>
              <w:sdtEndPr/>
              <w:sdtContent>
                <w:r w:rsidR="00F65B25">
                  <w:t>TUE</w:t>
                </w:r>
              </w:sdtContent>
            </w:sdt>
          </w:p>
        </w:tc>
        <w:tc>
          <w:tcPr>
            <w:tcW w:w="2381" w:type="dxa"/>
            <w:tcBorders>
              <w:bottom w:val="single" w:sz="8" w:space="0" w:color="FFFFFF" w:themeColor="background1"/>
            </w:tcBorders>
            <w:shd w:val="clear" w:color="auto" w:fill="253D59" w:themeFill="accent1"/>
            <w:textDirection w:val="btLr"/>
            <w:vAlign w:val="bottom"/>
          </w:tcPr>
          <w:p w14:paraId="013DCD8E" w14:textId="77777777" w:rsidR="00F65B25" w:rsidRPr="00872CC6" w:rsidRDefault="00ED2E1A" w:rsidP="00F65B25">
            <w:pPr>
              <w:pStyle w:val="DayoftheWeek"/>
              <w:framePr w:wrap="auto" w:vAnchor="margin" w:yAlign="inline"/>
            </w:pPr>
            <w:sdt>
              <w:sdtPr>
                <w:id w:val="151032840"/>
                <w:placeholder>
                  <w:docPart w:val="065F19DB84C247B29F085CA48004B55B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t>WED</w:t>
                </w:r>
              </w:sdtContent>
            </w:sdt>
          </w:p>
        </w:tc>
        <w:tc>
          <w:tcPr>
            <w:tcW w:w="2381" w:type="dxa"/>
            <w:gridSpan w:val="2"/>
            <w:tcBorders>
              <w:bottom w:val="single" w:sz="8" w:space="0" w:color="FFFFFF" w:themeColor="background1"/>
            </w:tcBorders>
            <w:shd w:val="clear" w:color="auto" w:fill="253D59" w:themeFill="accent1"/>
            <w:textDirection w:val="btLr"/>
            <w:vAlign w:val="bottom"/>
          </w:tcPr>
          <w:p w14:paraId="3B03732A" w14:textId="77777777" w:rsidR="00F65B25" w:rsidRPr="00872CC6" w:rsidRDefault="00ED2E1A" w:rsidP="00F65B25">
            <w:pPr>
              <w:pStyle w:val="DayoftheWeek"/>
              <w:framePr w:wrap="auto" w:vAnchor="margin" w:yAlign="inline"/>
            </w:pPr>
            <w:sdt>
              <w:sdtPr>
                <w:id w:val="1249386765"/>
                <w:placeholder>
                  <w:docPart w:val="83D84DA70C5A45BAB05ED47991DC25A1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t>THU</w:t>
                </w:r>
              </w:sdtContent>
            </w:sdt>
          </w:p>
        </w:tc>
        <w:tc>
          <w:tcPr>
            <w:tcW w:w="2381" w:type="dxa"/>
            <w:gridSpan w:val="2"/>
            <w:tcBorders>
              <w:bottom w:val="single" w:sz="8" w:space="0" w:color="FFFFFF" w:themeColor="background1"/>
            </w:tcBorders>
            <w:shd w:val="clear" w:color="auto" w:fill="253D59" w:themeFill="accent1"/>
            <w:textDirection w:val="btLr"/>
            <w:vAlign w:val="bottom"/>
          </w:tcPr>
          <w:p w14:paraId="0E65DD0A" w14:textId="77777777" w:rsidR="00F65B25" w:rsidRPr="00872CC6" w:rsidRDefault="00ED2E1A" w:rsidP="00F65B25">
            <w:pPr>
              <w:pStyle w:val="DayoftheWeek"/>
              <w:framePr w:wrap="auto" w:vAnchor="margin" w:yAlign="inline"/>
            </w:pPr>
            <w:sdt>
              <w:sdtPr>
                <w:id w:val="742839853"/>
                <w:placeholder>
                  <w:docPart w:val="E3DE8FE967BA4F799A7661A346B0391F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t>FRI</w:t>
                </w:r>
              </w:sdtContent>
            </w:sdt>
          </w:p>
        </w:tc>
        <w:tc>
          <w:tcPr>
            <w:tcW w:w="1531" w:type="dxa"/>
            <w:tcBorders>
              <w:bottom w:val="single" w:sz="8" w:space="0" w:color="FFFFFF" w:themeColor="background1"/>
            </w:tcBorders>
            <w:shd w:val="clear" w:color="auto" w:fill="60A489" w:themeFill="accent5" w:themeFillShade="BF"/>
            <w:textDirection w:val="btLr"/>
            <w:vAlign w:val="bottom"/>
          </w:tcPr>
          <w:p w14:paraId="74DD9236" w14:textId="77777777" w:rsidR="00F65B25" w:rsidRPr="00872CC6" w:rsidRDefault="00ED2E1A" w:rsidP="00F65B25">
            <w:pPr>
              <w:pStyle w:val="DayoftheWeek"/>
              <w:framePr w:wrap="auto" w:vAnchor="margin" w:yAlign="inline"/>
            </w:pPr>
            <w:sdt>
              <w:sdtPr>
                <w:id w:val="-420257317"/>
                <w:placeholder>
                  <w:docPart w:val="85D44A51C85649E09E333B44382837EC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t>SAT</w:t>
                </w:r>
              </w:sdtContent>
            </w:sdt>
          </w:p>
        </w:tc>
        <w:tc>
          <w:tcPr>
            <w:tcW w:w="1531" w:type="dxa"/>
            <w:tcBorders>
              <w:bottom w:val="single" w:sz="8" w:space="0" w:color="FFFFFF" w:themeColor="background1"/>
            </w:tcBorders>
            <w:shd w:val="clear" w:color="auto" w:fill="60A489" w:themeFill="accent5" w:themeFillShade="BF"/>
            <w:textDirection w:val="btLr"/>
            <w:vAlign w:val="bottom"/>
          </w:tcPr>
          <w:p w14:paraId="733F09B1" w14:textId="77777777" w:rsidR="00F65B25" w:rsidRPr="00872CC6" w:rsidRDefault="00ED2E1A" w:rsidP="00F65B25">
            <w:pPr>
              <w:pStyle w:val="DayoftheWeek"/>
              <w:framePr w:wrap="auto" w:vAnchor="margin" w:yAlign="inline"/>
            </w:pPr>
            <w:sdt>
              <w:sdtPr>
                <w:id w:val="1495076699"/>
                <w:placeholder>
                  <w:docPart w:val="E3CCA4ACC966401FA5AE370FBD15D1CD"/>
                </w:placeholder>
                <w:temporary/>
                <w:showingPlcHdr/>
                <w15:appearance w15:val="hidden"/>
              </w:sdtPr>
              <w:sdtEndPr/>
              <w:sdtContent>
                <w:r w:rsidR="00F65B25" w:rsidRPr="00F65B25">
                  <w:t>SUN</w:t>
                </w:r>
              </w:sdtContent>
            </w:sdt>
          </w:p>
        </w:tc>
      </w:tr>
      <w:tr w:rsidR="000357C6" w14:paraId="4C81E9DA" w14:textId="77777777" w:rsidTr="00C100B3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F7DD3E9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69375D2C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BFE3E6C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3AD7C1E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17F5E4C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E514375" w14:textId="77777777" w:rsidR="000357C6" w:rsidRPr="00872CC6" w:rsidRDefault="009A3539" w:rsidP="00FB6557">
            <w:pPr>
              <w:pStyle w:val="Weekend"/>
              <w:framePr w:wrap="auto" w:vAnchor="margin" w:yAlign="inline"/>
            </w:pPr>
            <w:r>
              <w:t>1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E959BAB" w14:textId="77777777" w:rsidR="000357C6" w:rsidRPr="00872CC6" w:rsidRDefault="009A3539" w:rsidP="00FB6557">
            <w:pPr>
              <w:pStyle w:val="Weekend"/>
              <w:framePr w:wrap="auto" w:vAnchor="margin" w:yAlign="inline"/>
            </w:pPr>
            <w:r>
              <w:t>2</w:t>
            </w:r>
          </w:p>
        </w:tc>
      </w:tr>
      <w:tr w:rsidR="000357C6" w14:paraId="122D223B" w14:textId="77777777" w:rsidTr="00C100B3">
        <w:trPr>
          <w:trHeight w:val="102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EF53E6B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16849C5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8E2B533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C4E4CED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2EA136A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8F791E4" w14:textId="77777777" w:rsidR="000357C6" w:rsidRDefault="000357C6" w:rsidP="00FB6557">
            <w:pPr>
              <w:pStyle w:val="Weekend"/>
              <w:framePr w:wrap="auto" w:vAnchor="margin" w:yAlign="inline"/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CA49D23" w14:textId="77777777" w:rsidR="000357C6" w:rsidRDefault="000357C6" w:rsidP="00FB6557">
            <w:pPr>
              <w:pStyle w:val="Weekend"/>
              <w:framePr w:wrap="auto" w:vAnchor="margin" w:yAlign="inline"/>
            </w:pPr>
          </w:p>
        </w:tc>
      </w:tr>
      <w:tr w:rsidR="000357C6" w14:paraId="285EC2E9" w14:textId="77777777" w:rsidTr="00C100B3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6886F517" w14:textId="77777777" w:rsidR="000357C6" w:rsidRPr="00872CC6" w:rsidRDefault="009A3539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3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C757462" w14:textId="77777777" w:rsidR="000357C6" w:rsidRPr="00872CC6" w:rsidRDefault="009A3539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4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60FEA532" w14:textId="77777777" w:rsidR="000357C6" w:rsidRPr="00872CC6" w:rsidRDefault="009A3539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5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41467F3" w14:textId="77777777" w:rsidR="000357C6" w:rsidRPr="00872CC6" w:rsidRDefault="009A3539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6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DE4A7A0" w14:textId="77777777" w:rsidR="000357C6" w:rsidRPr="00872CC6" w:rsidRDefault="009A3539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7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7FF7082" w14:textId="77777777" w:rsidR="000357C6" w:rsidRPr="00872CC6" w:rsidRDefault="009A3539" w:rsidP="00FB6557">
            <w:pPr>
              <w:pStyle w:val="Weekend"/>
              <w:framePr w:wrap="auto" w:vAnchor="margin" w:yAlign="inline"/>
            </w:pPr>
            <w:r>
              <w:t>8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D8BD45C" w14:textId="77777777" w:rsidR="000357C6" w:rsidRPr="00872CC6" w:rsidRDefault="009A3539" w:rsidP="00FB6557">
            <w:pPr>
              <w:pStyle w:val="Weekend"/>
              <w:framePr w:wrap="auto" w:vAnchor="margin" w:yAlign="inline"/>
            </w:pPr>
            <w:r>
              <w:t>9</w:t>
            </w:r>
          </w:p>
        </w:tc>
      </w:tr>
      <w:tr w:rsidR="000357C6" w14:paraId="16859055" w14:textId="77777777" w:rsidTr="00C100B3">
        <w:trPr>
          <w:trHeight w:val="102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668374A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71DF922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3EB72BB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A9D40A3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DC55261" w14:textId="2E880093" w:rsidR="000357C6" w:rsidRPr="00872CC6" w:rsidRDefault="00926566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Make &amp; Practice Presentation</w:t>
            </w: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5F630AD" w14:textId="77777777" w:rsidR="000357C6" w:rsidRDefault="000357C6" w:rsidP="00FB6557">
            <w:pPr>
              <w:pStyle w:val="Weekend"/>
              <w:framePr w:wrap="auto" w:vAnchor="margin" w:yAlign="inline"/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0B623BA" w14:textId="77777777" w:rsidR="000357C6" w:rsidRDefault="000357C6" w:rsidP="00FB6557">
            <w:pPr>
              <w:pStyle w:val="Weekend"/>
              <w:framePr w:wrap="auto" w:vAnchor="margin" w:yAlign="inline"/>
            </w:pPr>
          </w:p>
        </w:tc>
      </w:tr>
      <w:tr w:rsidR="000357C6" w14:paraId="5696F8A0" w14:textId="77777777" w:rsidTr="00C100B3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CFEC6CD" w14:textId="77777777" w:rsidR="000357C6" w:rsidRPr="00872CC6" w:rsidRDefault="009A3539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10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51D699B" w14:textId="77777777" w:rsidR="000357C6" w:rsidRPr="00872CC6" w:rsidRDefault="009A3539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11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46955ED" w14:textId="77777777" w:rsidR="000357C6" w:rsidRPr="00872CC6" w:rsidRDefault="009A3539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12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81206E4" w14:textId="77777777" w:rsidR="000357C6" w:rsidRPr="00872CC6" w:rsidRDefault="009A3539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13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69F2F98" w14:textId="77777777" w:rsidR="000357C6" w:rsidRPr="00872CC6" w:rsidRDefault="009A3539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14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3F1C118" w14:textId="77777777" w:rsidR="000357C6" w:rsidRPr="00872CC6" w:rsidRDefault="009A3539" w:rsidP="00FB6557">
            <w:pPr>
              <w:pStyle w:val="Weekend"/>
              <w:framePr w:wrap="auto" w:vAnchor="margin" w:yAlign="inline"/>
            </w:pPr>
            <w:r>
              <w:t>15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C899E9E" w14:textId="77777777" w:rsidR="000357C6" w:rsidRPr="00872CC6" w:rsidRDefault="009A3539" w:rsidP="00FB6557">
            <w:pPr>
              <w:pStyle w:val="Weekend"/>
              <w:framePr w:wrap="auto" w:vAnchor="margin" w:yAlign="inline"/>
            </w:pPr>
            <w:r>
              <w:t>16</w:t>
            </w:r>
          </w:p>
        </w:tc>
      </w:tr>
      <w:tr w:rsidR="000357C6" w14:paraId="5E85FB55" w14:textId="77777777" w:rsidTr="00C100B3">
        <w:trPr>
          <w:trHeight w:val="102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8CCFB2C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ACCBA26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B0E24B0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8A24887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4C56606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3E794C7" w14:textId="77777777" w:rsidR="000357C6" w:rsidRDefault="000357C6" w:rsidP="00FB6557">
            <w:pPr>
              <w:pStyle w:val="Weekend"/>
              <w:framePr w:wrap="auto" w:vAnchor="margin" w:yAlign="inline"/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6434A4C" w14:textId="77777777" w:rsidR="000357C6" w:rsidRDefault="000357C6" w:rsidP="00FB6557">
            <w:pPr>
              <w:pStyle w:val="Weekend"/>
              <w:framePr w:wrap="auto" w:vAnchor="margin" w:yAlign="inline"/>
            </w:pPr>
          </w:p>
        </w:tc>
      </w:tr>
      <w:tr w:rsidR="000357C6" w14:paraId="07FFE933" w14:textId="77777777" w:rsidTr="00C100B3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507CEC9" w14:textId="77777777" w:rsidR="000357C6" w:rsidRPr="00872CC6" w:rsidRDefault="009A3539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17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794C5DE" w14:textId="77777777" w:rsidR="000357C6" w:rsidRPr="00872CC6" w:rsidRDefault="009A3539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18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177AF1E" w14:textId="77777777" w:rsidR="000357C6" w:rsidRPr="00872CC6" w:rsidRDefault="009A3539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19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785C0BB" w14:textId="77777777" w:rsidR="000357C6" w:rsidRPr="00872CC6" w:rsidRDefault="009A3539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20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13F8D91" w14:textId="77777777" w:rsidR="000357C6" w:rsidRPr="00872CC6" w:rsidRDefault="009A3539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21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E26C008" w14:textId="77777777" w:rsidR="000357C6" w:rsidRPr="00004954" w:rsidRDefault="009A3539" w:rsidP="00FB6557">
            <w:pPr>
              <w:pStyle w:val="Weekend"/>
              <w:framePr w:wrap="auto" w:vAnchor="margin" w:yAlign="inline"/>
            </w:pPr>
            <w:r>
              <w:t>22</w:t>
            </w: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FA1A9E7" w14:textId="77777777" w:rsidR="000357C6" w:rsidRPr="00004954" w:rsidRDefault="009A3539" w:rsidP="00FB6557">
            <w:pPr>
              <w:pStyle w:val="Weekend"/>
              <w:framePr w:wrap="auto" w:vAnchor="margin" w:yAlign="inline"/>
            </w:pPr>
            <w:r>
              <w:t>23</w:t>
            </w:r>
          </w:p>
        </w:tc>
      </w:tr>
      <w:tr w:rsidR="000357C6" w14:paraId="2A4D8FDB" w14:textId="77777777" w:rsidTr="00C100B3">
        <w:trPr>
          <w:trHeight w:val="102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FA1FAAD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41AC50C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2061D20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F981E35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9CB98F7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2B82108" w14:textId="77777777" w:rsidR="000357C6" w:rsidRDefault="000357C6" w:rsidP="00FB6557">
            <w:pPr>
              <w:pStyle w:val="Weekend"/>
              <w:framePr w:wrap="auto" w:vAnchor="margin" w:yAlign="inline"/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1CD81FED" w14:textId="77777777" w:rsidR="000357C6" w:rsidRDefault="000357C6" w:rsidP="00FB6557">
            <w:pPr>
              <w:pStyle w:val="Weekend"/>
              <w:framePr w:wrap="auto" w:vAnchor="margin" w:yAlign="inline"/>
            </w:pPr>
          </w:p>
        </w:tc>
      </w:tr>
      <w:tr w:rsidR="000357C6" w14:paraId="21C1145E" w14:textId="77777777" w:rsidTr="00C100B3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C948658" w14:textId="77777777" w:rsidR="000357C6" w:rsidRPr="00872CC6" w:rsidRDefault="009A3539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24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68F2CA3D" w14:textId="77777777" w:rsidR="000357C6" w:rsidRPr="00872CC6" w:rsidRDefault="009A3539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25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5457222" w14:textId="77777777" w:rsidR="000357C6" w:rsidRPr="00872CC6" w:rsidRDefault="009A3539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26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4385261" w14:textId="77777777" w:rsidR="000357C6" w:rsidRPr="00872CC6" w:rsidRDefault="009A3539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27</w:t>
            </w: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FBD066A" w14:textId="77777777" w:rsidR="000357C6" w:rsidRPr="00872CC6" w:rsidRDefault="009A3539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28</w:t>
            </w: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1ABECAC" w14:textId="77777777" w:rsidR="000357C6" w:rsidRPr="00004954" w:rsidRDefault="009A3539" w:rsidP="00FB6557">
            <w:pPr>
              <w:pStyle w:val="Weekend"/>
              <w:framePr w:wrap="auto" w:vAnchor="margin" w:yAlign="inline"/>
            </w:pPr>
            <w:r>
              <w:t>29</w:t>
            </w: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BA345FE" w14:textId="77777777" w:rsidR="000357C6" w:rsidRPr="00004954" w:rsidRDefault="009A3539" w:rsidP="00FB6557">
            <w:pPr>
              <w:pStyle w:val="Weekend"/>
              <w:framePr w:wrap="auto" w:vAnchor="margin" w:yAlign="inline"/>
            </w:pPr>
            <w:r>
              <w:t>30</w:t>
            </w:r>
          </w:p>
        </w:tc>
      </w:tr>
      <w:tr w:rsidR="000357C6" w14:paraId="5EA8AB87" w14:textId="77777777" w:rsidTr="00C100B3">
        <w:trPr>
          <w:trHeight w:val="102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7370DA1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61284CB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F7D5F7F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7C57FBA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EC1CE53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5C151221" w14:textId="77777777" w:rsidR="000357C6" w:rsidRDefault="000357C6" w:rsidP="00FB6557">
            <w:pPr>
              <w:pStyle w:val="Weekend"/>
              <w:framePr w:wrap="auto" w:vAnchor="margin" w:yAlign="inline"/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2F655CDF" w14:textId="77777777" w:rsidR="000357C6" w:rsidRDefault="000357C6" w:rsidP="00FB6557">
            <w:pPr>
              <w:pStyle w:val="Weekend"/>
              <w:framePr w:wrap="auto" w:vAnchor="margin" w:yAlign="inline"/>
            </w:pPr>
          </w:p>
        </w:tc>
      </w:tr>
      <w:tr w:rsidR="000357C6" w14:paraId="6B6031F4" w14:textId="77777777" w:rsidTr="00C100B3">
        <w:trPr>
          <w:trHeight w:val="34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7C9560E" w14:textId="77777777" w:rsidR="000357C6" w:rsidRPr="00872CC6" w:rsidRDefault="009A3539" w:rsidP="00C100B3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31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1F6FBCD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B26C177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68D8AB79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B373877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07E2291" w14:textId="77777777" w:rsidR="000357C6" w:rsidRPr="00004954" w:rsidRDefault="000357C6" w:rsidP="00C100B3">
            <w:pPr>
              <w:rPr>
                <w:color w:val="60A489" w:themeColor="accent5" w:themeShade="BF"/>
              </w:rPr>
            </w:pPr>
          </w:p>
        </w:tc>
        <w:tc>
          <w:tcPr>
            <w:tcW w:w="1531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200FFC0" w14:textId="77777777" w:rsidR="000357C6" w:rsidRPr="00004954" w:rsidRDefault="000357C6" w:rsidP="00C100B3">
            <w:pPr>
              <w:rPr>
                <w:color w:val="60A489" w:themeColor="accent5" w:themeShade="BF"/>
              </w:rPr>
            </w:pPr>
          </w:p>
        </w:tc>
      </w:tr>
      <w:tr w:rsidR="000357C6" w14:paraId="7CB3C645" w14:textId="77777777" w:rsidTr="00C100B3">
        <w:trPr>
          <w:trHeight w:val="1020"/>
        </w:trPr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6469493C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62B7CB5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3D5BF389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B9AA910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2381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7547991" w14:textId="77777777" w:rsidR="000357C6" w:rsidRPr="00872CC6" w:rsidRDefault="000357C6" w:rsidP="00C100B3">
            <w:pPr>
              <w:rPr>
                <w:color w:val="262626" w:themeColor="text1" w:themeTint="D9"/>
              </w:rPr>
            </w:pPr>
          </w:p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0EC896B5" w14:textId="77777777" w:rsidR="000357C6" w:rsidRDefault="000357C6" w:rsidP="00C100B3"/>
        </w:tc>
        <w:tc>
          <w:tcPr>
            <w:tcW w:w="1531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404A47DD" w14:textId="77777777" w:rsidR="000357C6" w:rsidRDefault="000357C6" w:rsidP="00C100B3"/>
        </w:tc>
      </w:tr>
    </w:tbl>
    <w:p w14:paraId="69D25C47" w14:textId="0146161F" w:rsidR="000357C6" w:rsidRDefault="000357C6"/>
    <w:sectPr w:rsidR="000357C6" w:rsidSect="00BB41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288" w:right="1440" w:bottom="144" w:left="432" w:header="144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B0F9D" w14:textId="77777777" w:rsidR="00740505" w:rsidRDefault="00740505" w:rsidP="00A93D4E">
      <w:pPr>
        <w:spacing w:after="0" w:line="240" w:lineRule="auto"/>
      </w:pPr>
      <w:r>
        <w:separator/>
      </w:r>
    </w:p>
  </w:endnote>
  <w:endnote w:type="continuationSeparator" w:id="0">
    <w:p w14:paraId="07C118B9" w14:textId="77777777" w:rsidR="00740505" w:rsidRDefault="00740505" w:rsidP="00A93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gona Book">
    <w:altName w:val="Garamond"/>
    <w:charset w:val="00"/>
    <w:family w:val="roman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67790" w14:textId="77777777" w:rsidR="003D0B37" w:rsidRDefault="003D0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7AC53" w14:textId="77777777" w:rsidR="003D0B37" w:rsidRDefault="003D0B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93BEC" w14:textId="77777777" w:rsidR="003D0B37" w:rsidRDefault="003D0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B0847" w14:textId="77777777" w:rsidR="00740505" w:rsidRDefault="00740505" w:rsidP="00A93D4E">
      <w:pPr>
        <w:spacing w:after="0" w:line="240" w:lineRule="auto"/>
      </w:pPr>
      <w:r>
        <w:separator/>
      </w:r>
    </w:p>
  </w:footnote>
  <w:footnote w:type="continuationSeparator" w:id="0">
    <w:p w14:paraId="445FC45A" w14:textId="77777777" w:rsidR="00740505" w:rsidRDefault="00740505" w:rsidP="00A93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87654" w14:textId="77777777" w:rsidR="003D0B37" w:rsidRDefault="003D0B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B4903" w14:textId="77777777" w:rsidR="00C100B3" w:rsidRDefault="00C100B3">
    <w:pPr>
      <w:pStyle w:val="Header"/>
    </w:pPr>
    <w:r w:rsidRPr="00872CC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6B348E" wp14:editId="7FCC2989">
              <wp:simplePos x="0" y="0"/>
              <wp:positionH relativeFrom="column">
                <wp:posOffset>-273050</wp:posOffset>
              </wp:positionH>
              <wp:positionV relativeFrom="paragraph">
                <wp:posOffset>-451485</wp:posOffset>
              </wp:positionV>
              <wp:extent cx="10058400" cy="2043120"/>
              <wp:effectExtent l="0" t="0" r="0" b="0"/>
              <wp:wrapNone/>
              <wp:docPr id="6" name="Rectangle 5">
                <a:extLst xmlns:a="http://schemas.openxmlformats.org/drawingml/2006/main">
                  <a:ext uri="{FF2B5EF4-FFF2-40B4-BE49-F238E27FC236}">
                    <a16:creationId xmlns:a16="http://schemas.microsoft.com/office/drawing/2014/main" id="{8E74A688-B7B3-4310-B929-E2910E42203F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58400" cy="204312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rect w14:anchorId="67465909" id="Rectangle 5" o:spid="_x0000_s1026" style="position:absolute;margin-left:-21.5pt;margin-top:-35.55pt;width:11in;height:16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" fillcolor="#f2f2f2 [3052]" stroked="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352DE" w14:textId="77777777" w:rsidR="003D0B37" w:rsidRDefault="003D0B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87D19"/>
    <w:multiLevelType w:val="hybridMultilevel"/>
    <w:tmpl w:val="E710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E74E2"/>
    <w:multiLevelType w:val="multilevel"/>
    <w:tmpl w:val="C5B68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3C750D"/>
    <w:multiLevelType w:val="hybridMultilevel"/>
    <w:tmpl w:val="8C74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cwMbEwtjQzMDcyM7BQ0lEKTi0uzszPAykwqgUAQ53FmiwAAAA="/>
  </w:docVars>
  <w:rsids>
    <w:rsidRoot w:val="00740505"/>
    <w:rsid w:val="00004954"/>
    <w:rsid w:val="000357C6"/>
    <w:rsid w:val="00125524"/>
    <w:rsid w:val="001861B6"/>
    <w:rsid w:val="00197E7C"/>
    <w:rsid w:val="00286E87"/>
    <w:rsid w:val="002C5DA9"/>
    <w:rsid w:val="003334CF"/>
    <w:rsid w:val="00377891"/>
    <w:rsid w:val="00380796"/>
    <w:rsid w:val="003D0B37"/>
    <w:rsid w:val="004577BA"/>
    <w:rsid w:val="004705D3"/>
    <w:rsid w:val="004D3FF5"/>
    <w:rsid w:val="005A20B8"/>
    <w:rsid w:val="005F1A9A"/>
    <w:rsid w:val="006764B0"/>
    <w:rsid w:val="0068111D"/>
    <w:rsid w:val="00684C3E"/>
    <w:rsid w:val="006A5D8B"/>
    <w:rsid w:val="00740505"/>
    <w:rsid w:val="007927B9"/>
    <w:rsid w:val="0079382C"/>
    <w:rsid w:val="007B1C28"/>
    <w:rsid w:val="00872CC6"/>
    <w:rsid w:val="00926566"/>
    <w:rsid w:val="00930587"/>
    <w:rsid w:val="009A3539"/>
    <w:rsid w:val="00A7573E"/>
    <w:rsid w:val="00A93D4E"/>
    <w:rsid w:val="00AF7D70"/>
    <w:rsid w:val="00B0326B"/>
    <w:rsid w:val="00B20F16"/>
    <w:rsid w:val="00B679F1"/>
    <w:rsid w:val="00BB4157"/>
    <w:rsid w:val="00BF54A2"/>
    <w:rsid w:val="00C100B3"/>
    <w:rsid w:val="00D7093F"/>
    <w:rsid w:val="00E27DDF"/>
    <w:rsid w:val="00E46A11"/>
    <w:rsid w:val="00E74826"/>
    <w:rsid w:val="00ED2E1A"/>
    <w:rsid w:val="00F65B25"/>
    <w:rsid w:val="00F6615F"/>
    <w:rsid w:val="00F95E9F"/>
    <w:rsid w:val="00FB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CA7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A93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4826"/>
  </w:style>
  <w:style w:type="paragraph" w:styleId="Footer">
    <w:name w:val="footer"/>
    <w:basedOn w:val="Normal"/>
    <w:link w:val="FooterChar"/>
    <w:uiPriority w:val="99"/>
    <w:semiHidden/>
    <w:rsid w:val="00A93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4826"/>
  </w:style>
  <w:style w:type="paragraph" w:customStyle="1" w:styleId="Month">
    <w:name w:val="Month"/>
    <w:basedOn w:val="Normal"/>
    <w:qFormat/>
    <w:rsid w:val="00F6615F"/>
    <w:pPr>
      <w:framePr w:wrap="around" w:vAnchor="page" w:hAnchor="text" w:y="795"/>
      <w:spacing w:after="0" w:line="192" w:lineRule="auto"/>
      <w:ind w:left="-144"/>
      <w:contextualSpacing/>
      <w:jc w:val="right"/>
    </w:pPr>
    <w:rPr>
      <w:b/>
      <w:bCs/>
      <w:color w:val="253D59" w:themeColor="accent1"/>
      <w:sz w:val="84"/>
      <w:szCs w:val="96"/>
    </w:rPr>
  </w:style>
  <w:style w:type="paragraph" w:customStyle="1" w:styleId="DayoftheWeek">
    <w:name w:val="Day of the Week"/>
    <w:basedOn w:val="Normal"/>
    <w:qFormat/>
    <w:rsid w:val="00F65B25"/>
    <w:pPr>
      <w:framePr w:wrap="around" w:vAnchor="page" w:hAnchor="text" w:y="795"/>
      <w:spacing w:after="0" w:line="240" w:lineRule="auto"/>
      <w:ind w:left="113" w:right="113"/>
    </w:pPr>
    <w:rPr>
      <w:b/>
      <w:bCs/>
      <w:color w:val="FFFFFF" w:themeColor="background1"/>
      <w:sz w:val="28"/>
      <w:szCs w:val="28"/>
    </w:rPr>
  </w:style>
  <w:style w:type="paragraph" w:customStyle="1" w:styleId="Year">
    <w:name w:val="Year"/>
    <w:basedOn w:val="Normal"/>
    <w:qFormat/>
    <w:rsid w:val="00C100B3"/>
    <w:pPr>
      <w:framePr w:wrap="around" w:vAnchor="page" w:hAnchor="text" w:y="795"/>
      <w:spacing w:after="0" w:line="240" w:lineRule="auto"/>
    </w:pPr>
    <w:rPr>
      <w:sz w:val="36"/>
      <w:szCs w:val="36"/>
    </w:rPr>
  </w:style>
  <w:style w:type="paragraph" w:customStyle="1" w:styleId="Weekend">
    <w:name w:val="Weekend"/>
    <w:basedOn w:val="Normal"/>
    <w:qFormat/>
    <w:rsid w:val="00C100B3"/>
    <w:pPr>
      <w:framePr w:wrap="around" w:vAnchor="page" w:hAnchor="text" w:y="795"/>
      <w:spacing w:after="0" w:line="240" w:lineRule="auto"/>
    </w:pPr>
    <w:rPr>
      <w:color w:val="60A489" w:themeColor="accent5" w:themeShade="BF"/>
    </w:rPr>
  </w:style>
  <w:style w:type="character" w:styleId="PlaceholderText">
    <w:name w:val="Placeholder Text"/>
    <w:basedOn w:val="DefaultParagraphFont"/>
    <w:uiPriority w:val="99"/>
    <w:semiHidden/>
    <w:rsid w:val="00C100B3"/>
    <w:rPr>
      <w:color w:val="808080"/>
    </w:rPr>
  </w:style>
  <w:style w:type="paragraph" w:styleId="ListParagraph">
    <w:name w:val="List Paragraph"/>
    <w:basedOn w:val="Normal"/>
    <w:uiPriority w:val="34"/>
    <w:semiHidden/>
    <w:qFormat/>
    <w:rsid w:val="00C1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lek\AppData\Roaming\Microsoft\Templates\Modern%20calendar%20with%20highlight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27808084D644678AB42A8AA0BBB8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CEF6F-5518-466E-928E-0364D1134DE1}"/>
      </w:docPartPr>
      <w:docPartBody>
        <w:p w:rsidR="00000000" w:rsidRDefault="00822C5D">
          <w:pPr>
            <w:pStyle w:val="327808084D644678AB42A8AA0BBB87CA"/>
          </w:pPr>
          <w:r>
            <w:t>June</w:t>
          </w:r>
        </w:p>
      </w:docPartBody>
    </w:docPart>
    <w:docPart>
      <w:docPartPr>
        <w:name w:val="31CCD6D08F9847C8B1B583F8E3B1A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891D8-B885-4E16-9170-7317C14134F4}"/>
      </w:docPartPr>
      <w:docPartBody>
        <w:p w:rsidR="00000000" w:rsidRDefault="00822C5D">
          <w:pPr>
            <w:pStyle w:val="31CCD6D08F9847C8B1B583F8E3B1A98A"/>
          </w:pPr>
          <w:r w:rsidRPr="00F65B25">
            <w:t>MON</w:t>
          </w:r>
        </w:p>
      </w:docPartBody>
    </w:docPart>
    <w:docPart>
      <w:docPartPr>
        <w:name w:val="371CB57E699441F6AD56AA91AA759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CA4CE-37B4-4097-B1F5-4182326FB1D1}"/>
      </w:docPartPr>
      <w:docPartBody>
        <w:p w:rsidR="00000000" w:rsidRDefault="00822C5D">
          <w:pPr>
            <w:pStyle w:val="371CB57E699441F6AD56AA91AA759027"/>
          </w:pPr>
          <w:r>
            <w:t>TUE</w:t>
          </w:r>
        </w:p>
      </w:docPartBody>
    </w:docPart>
    <w:docPart>
      <w:docPartPr>
        <w:name w:val="0541E9D8EED144A785D22D2074148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A7F7B-D2C2-4871-9F2A-CC4323C89F50}"/>
      </w:docPartPr>
      <w:docPartBody>
        <w:p w:rsidR="00000000" w:rsidRDefault="00822C5D">
          <w:pPr>
            <w:pStyle w:val="0541E9D8EED144A785D22D207414842A"/>
          </w:pPr>
          <w:r w:rsidRPr="00F65B25">
            <w:t>WED</w:t>
          </w:r>
        </w:p>
      </w:docPartBody>
    </w:docPart>
    <w:docPart>
      <w:docPartPr>
        <w:name w:val="A804E4A0DA12407FB2E1BA9FAED93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61F9A-7767-4EAB-90A0-B1833DB5B5F3}"/>
      </w:docPartPr>
      <w:docPartBody>
        <w:p w:rsidR="00000000" w:rsidRDefault="00822C5D">
          <w:pPr>
            <w:pStyle w:val="A804E4A0DA12407FB2E1BA9FAED9399B"/>
          </w:pPr>
          <w:r w:rsidRPr="00F65B25">
            <w:t>THU</w:t>
          </w:r>
        </w:p>
      </w:docPartBody>
    </w:docPart>
    <w:docPart>
      <w:docPartPr>
        <w:name w:val="BDCCCE618BB14819886CED4F35CBF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D1733-FD34-4235-9A97-7C12E751D561}"/>
      </w:docPartPr>
      <w:docPartBody>
        <w:p w:rsidR="00000000" w:rsidRDefault="00822C5D">
          <w:pPr>
            <w:pStyle w:val="BDCCCE618BB14819886CED4F35CBFD3B"/>
          </w:pPr>
          <w:r w:rsidRPr="00F65B25">
            <w:t>FRI</w:t>
          </w:r>
        </w:p>
      </w:docPartBody>
    </w:docPart>
    <w:docPart>
      <w:docPartPr>
        <w:name w:val="30CA28F061D449EFBE21D82540C8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27879-16B3-465B-AC97-AAC8F32E47ED}"/>
      </w:docPartPr>
      <w:docPartBody>
        <w:p w:rsidR="00000000" w:rsidRDefault="00822C5D">
          <w:pPr>
            <w:pStyle w:val="30CA28F061D449EFBE21D82540C8952A"/>
          </w:pPr>
          <w:r w:rsidRPr="00F65B25">
            <w:t>SAT</w:t>
          </w:r>
        </w:p>
      </w:docPartBody>
    </w:docPart>
    <w:docPart>
      <w:docPartPr>
        <w:name w:val="C17ECFA31F8A43B898C5733010CA3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4F48E-DAC5-4DC3-980D-DE451FDA7236}"/>
      </w:docPartPr>
      <w:docPartBody>
        <w:p w:rsidR="00000000" w:rsidRDefault="00822C5D">
          <w:pPr>
            <w:pStyle w:val="C17ECFA31F8A43B898C5733010CA39CD"/>
          </w:pPr>
          <w:r w:rsidRPr="00F65B25">
            <w:t>SUN</w:t>
          </w:r>
        </w:p>
      </w:docPartBody>
    </w:docPart>
    <w:docPart>
      <w:docPartPr>
        <w:name w:val="5A238311353D47E5B8EBAF08C08CC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6B51C-7B16-47DE-9041-1FF379398772}"/>
      </w:docPartPr>
      <w:docPartBody>
        <w:p w:rsidR="00000000" w:rsidRDefault="00822C5D">
          <w:pPr>
            <w:pStyle w:val="5A238311353D47E5B8EBAF08C08CC37F"/>
          </w:pPr>
          <w:r>
            <w:t>July</w:t>
          </w:r>
        </w:p>
      </w:docPartBody>
    </w:docPart>
    <w:docPart>
      <w:docPartPr>
        <w:name w:val="0D601A2014164C769052AD5A1BB43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F0503-FFF4-4F23-8E94-DF8692C08517}"/>
      </w:docPartPr>
      <w:docPartBody>
        <w:p w:rsidR="00000000" w:rsidRDefault="00822C5D">
          <w:pPr>
            <w:pStyle w:val="0D601A2014164C769052AD5A1BB43C93"/>
          </w:pPr>
          <w:r w:rsidRPr="00F65B25">
            <w:t>MON</w:t>
          </w:r>
        </w:p>
      </w:docPartBody>
    </w:docPart>
    <w:docPart>
      <w:docPartPr>
        <w:name w:val="75F816B0EBE142F094D40864D8911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6504D-1CF2-40A5-B98D-56406C59F41B}"/>
      </w:docPartPr>
      <w:docPartBody>
        <w:p w:rsidR="00000000" w:rsidRDefault="00822C5D">
          <w:pPr>
            <w:pStyle w:val="75F816B0EBE142F094D40864D8911E34"/>
          </w:pPr>
          <w:r>
            <w:t>TUE</w:t>
          </w:r>
        </w:p>
      </w:docPartBody>
    </w:docPart>
    <w:docPart>
      <w:docPartPr>
        <w:name w:val="773E8DA4670A4A7E99D4451B4A2C8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CEBCD-B021-401C-BE1D-7220B1964E1B}"/>
      </w:docPartPr>
      <w:docPartBody>
        <w:p w:rsidR="00000000" w:rsidRDefault="00822C5D">
          <w:pPr>
            <w:pStyle w:val="773E8DA4670A4A7E99D4451B4A2C8DF8"/>
          </w:pPr>
          <w:r w:rsidRPr="00F65B25">
            <w:t>WED</w:t>
          </w:r>
        </w:p>
      </w:docPartBody>
    </w:docPart>
    <w:docPart>
      <w:docPartPr>
        <w:name w:val="00635C118C96497AAD16282D80012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A2800-26DF-4A3D-9864-10CC42A22E03}"/>
      </w:docPartPr>
      <w:docPartBody>
        <w:p w:rsidR="00000000" w:rsidRDefault="00822C5D">
          <w:pPr>
            <w:pStyle w:val="00635C118C96497AAD16282D80012CF9"/>
          </w:pPr>
          <w:r w:rsidRPr="00F65B25">
            <w:t>THU</w:t>
          </w:r>
        </w:p>
      </w:docPartBody>
    </w:docPart>
    <w:docPart>
      <w:docPartPr>
        <w:name w:val="30592AB907814FDCB49DA986F75B9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F5A91-F247-4C6D-BBF1-556D481B8820}"/>
      </w:docPartPr>
      <w:docPartBody>
        <w:p w:rsidR="00000000" w:rsidRDefault="00822C5D">
          <w:pPr>
            <w:pStyle w:val="30592AB907814FDCB49DA986F75B9E32"/>
          </w:pPr>
          <w:r w:rsidRPr="00F65B25">
            <w:t>FRI</w:t>
          </w:r>
        </w:p>
      </w:docPartBody>
    </w:docPart>
    <w:docPart>
      <w:docPartPr>
        <w:name w:val="B6BDEC168F81427A8BC1E361F4B04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A0BF-1A99-4DA8-A1B0-B971CF0AB669}"/>
      </w:docPartPr>
      <w:docPartBody>
        <w:p w:rsidR="00000000" w:rsidRDefault="00822C5D">
          <w:pPr>
            <w:pStyle w:val="B6BDEC168F81427A8BC1E361F4B0491B"/>
          </w:pPr>
          <w:r w:rsidRPr="00F65B25">
            <w:t>SAT</w:t>
          </w:r>
        </w:p>
      </w:docPartBody>
    </w:docPart>
    <w:docPart>
      <w:docPartPr>
        <w:name w:val="0B30CBE6DF77463A88826006D9BA9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F8BB3-5753-4594-94A6-691985D48094}"/>
      </w:docPartPr>
      <w:docPartBody>
        <w:p w:rsidR="00000000" w:rsidRDefault="00822C5D">
          <w:pPr>
            <w:pStyle w:val="0B30CBE6DF77463A88826006D9BA932A"/>
          </w:pPr>
          <w:r w:rsidRPr="00F65B25">
            <w:t>SUN</w:t>
          </w:r>
        </w:p>
      </w:docPartBody>
    </w:docPart>
    <w:docPart>
      <w:docPartPr>
        <w:name w:val="C387A4A36A4A47C0B82FEBF3AC92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3BCAA-CD00-4D29-9332-E71547D30B45}"/>
      </w:docPartPr>
      <w:docPartBody>
        <w:p w:rsidR="00000000" w:rsidRDefault="00822C5D">
          <w:pPr>
            <w:pStyle w:val="C387A4A36A4A47C0B82FEBF3AC92A82D"/>
          </w:pPr>
          <w:r>
            <w:t>August</w:t>
          </w:r>
        </w:p>
      </w:docPartBody>
    </w:docPart>
    <w:docPart>
      <w:docPartPr>
        <w:name w:val="B156582CE71447B4A593CDB0D2803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42626-8CFE-4A9F-B9CB-9ADEF66CE8A1}"/>
      </w:docPartPr>
      <w:docPartBody>
        <w:p w:rsidR="00000000" w:rsidRDefault="00822C5D">
          <w:pPr>
            <w:pStyle w:val="B156582CE71447B4A593CDB0D2803FB3"/>
          </w:pPr>
          <w:r w:rsidRPr="00F65B25">
            <w:t>MON</w:t>
          </w:r>
        </w:p>
      </w:docPartBody>
    </w:docPart>
    <w:docPart>
      <w:docPartPr>
        <w:name w:val="0D1E89D9AFB440A08253DEB7A2804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DAA12-C8C1-4334-A494-349DC977ED6D}"/>
      </w:docPartPr>
      <w:docPartBody>
        <w:p w:rsidR="00000000" w:rsidRDefault="00822C5D">
          <w:pPr>
            <w:pStyle w:val="0D1E89D9AFB440A08253DEB7A2804979"/>
          </w:pPr>
          <w:r>
            <w:t>TUE</w:t>
          </w:r>
        </w:p>
      </w:docPartBody>
    </w:docPart>
    <w:docPart>
      <w:docPartPr>
        <w:name w:val="065F19DB84C247B29F085CA48004B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ED89B-07D7-44BC-98A6-768CD8BD2735}"/>
      </w:docPartPr>
      <w:docPartBody>
        <w:p w:rsidR="00000000" w:rsidRDefault="00822C5D">
          <w:pPr>
            <w:pStyle w:val="065F19DB84C247B29F085CA48004B55B"/>
          </w:pPr>
          <w:r w:rsidRPr="00F65B25">
            <w:t>WED</w:t>
          </w:r>
        </w:p>
      </w:docPartBody>
    </w:docPart>
    <w:docPart>
      <w:docPartPr>
        <w:name w:val="83D84DA70C5A45BAB05ED47991DC2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0D82F-AEDD-42D4-A371-4B16E3900487}"/>
      </w:docPartPr>
      <w:docPartBody>
        <w:p w:rsidR="00000000" w:rsidRDefault="00822C5D">
          <w:pPr>
            <w:pStyle w:val="83D84DA70C5A45BAB05ED47991DC25A1"/>
          </w:pPr>
          <w:r w:rsidRPr="00F65B25">
            <w:t>THU</w:t>
          </w:r>
        </w:p>
      </w:docPartBody>
    </w:docPart>
    <w:docPart>
      <w:docPartPr>
        <w:name w:val="E3DE8FE967BA4F799A7661A346B03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3FA8C-9D6A-4410-A9C4-FFCFF18093C5}"/>
      </w:docPartPr>
      <w:docPartBody>
        <w:p w:rsidR="00000000" w:rsidRDefault="00822C5D">
          <w:pPr>
            <w:pStyle w:val="E3DE8FE967BA4F799A7661A346B0391F"/>
          </w:pPr>
          <w:r w:rsidRPr="00F65B25">
            <w:t>FRI</w:t>
          </w:r>
        </w:p>
      </w:docPartBody>
    </w:docPart>
    <w:docPart>
      <w:docPartPr>
        <w:name w:val="85D44A51C85649E09E333B4438283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FB72F-5979-49D7-8324-D000EC71EA55}"/>
      </w:docPartPr>
      <w:docPartBody>
        <w:p w:rsidR="00000000" w:rsidRDefault="00822C5D">
          <w:pPr>
            <w:pStyle w:val="85D44A51C85649E09E333B44382837EC"/>
          </w:pPr>
          <w:r w:rsidRPr="00F65B25">
            <w:t>SAT</w:t>
          </w:r>
        </w:p>
      </w:docPartBody>
    </w:docPart>
    <w:docPart>
      <w:docPartPr>
        <w:name w:val="E3CCA4ACC966401FA5AE370FBD15D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ED6D7-DE18-405F-9AEB-434EA097D2C4}"/>
      </w:docPartPr>
      <w:docPartBody>
        <w:p w:rsidR="00000000" w:rsidRDefault="00822C5D">
          <w:pPr>
            <w:pStyle w:val="E3CCA4ACC966401FA5AE370FBD15D1CD"/>
          </w:pPr>
          <w:r w:rsidRPr="00F65B25">
            <w:t>SUN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gona Book">
    <w:altName w:val="Garamond"/>
    <w:charset w:val="00"/>
    <w:family w:val="roman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5D"/>
    <w:rsid w:val="0082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DC026BD1654B4982514C054BADF7BD">
    <w:name w:val="77DC026BD1654B4982514C054BADF7BD"/>
  </w:style>
  <w:style w:type="paragraph" w:customStyle="1" w:styleId="88890CDB5B914352A8CA40CCF911D682">
    <w:name w:val="88890CDB5B914352A8CA40CCF911D682"/>
  </w:style>
  <w:style w:type="paragraph" w:customStyle="1" w:styleId="DDA1AC4FE2B34BCE8F4D0CD5018B9D6B">
    <w:name w:val="DDA1AC4FE2B34BCE8F4D0CD5018B9D6B"/>
  </w:style>
  <w:style w:type="paragraph" w:customStyle="1" w:styleId="AF10F94AD19840BC98E5AF1833549FBC">
    <w:name w:val="AF10F94AD19840BC98E5AF1833549FBC"/>
  </w:style>
  <w:style w:type="paragraph" w:customStyle="1" w:styleId="F7811D26F933485780A5D1619531B656">
    <w:name w:val="F7811D26F933485780A5D1619531B656"/>
  </w:style>
  <w:style w:type="paragraph" w:customStyle="1" w:styleId="8E9282FBBAA840AF88FB148B499245CB">
    <w:name w:val="8E9282FBBAA840AF88FB148B499245CB"/>
  </w:style>
  <w:style w:type="paragraph" w:customStyle="1" w:styleId="F917C045532A4E808720312D07020990">
    <w:name w:val="F917C045532A4E808720312D07020990"/>
  </w:style>
  <w:style w:type="paragraph" w:customStyle="1" w:styleId="793AE66D4E0B471EBABFB54E9CD7106F">
    <w:name w:val="793AE66D4E0B471EBABFB54E9CD7106F"/>
  </w:style>
  <w:style w:type="paragraph" w:customStyle="1" w:styleId="9798BB49E48142A49FE061C3815AFDBE">
    <w:name w:val="9798BB49E48142A49FE061C3815AFDBE"/>
  </w:style>
  <w:style w:type="paragraph" w:customStyle="1" w:styleId="6FA25E13C482498EB599D382ABF122A4">
    <w:name w:val="6FA25E13C482498EB599D382ABF122A4"/>
  </w:style>
  <w:style w:type="paragraph" w:customStyle="1" w:styleId="A684D3E2D7A34E90A67A722F9ADB6337">
    <w:name w:val="A684D3E2D7A34E90A67A722F9ADB6337"/>
  </w:style>
  <w:style w:type="paragraph" w:customStyle="1" w:styleId="10AB27DB77AA41288535E131DDCE74E3">
    <w:name w:val="10AB27DB77AA41288535E131DDCE74E3"/>
  </w:style>
  <w:style w:type="paragraph" w:customStyle="1" w:styleId="67A28FAD8DE64D81AB2DC3B751FF55AC">
    <w:name w:val="67A28FAD8DE64D81AB2DC3B751FF55AC"/>
  </w:style>
  <w:style w:type="paragraph" w:customStyle="1" w:styleId="066F1DBB5DA84F3F9303A28D5A668E23">
    <w:name w:val="066F1DBB5DA84F3F9303A28D5A668E23"/>
  </w:style>
  <w:style w:type="paragraph" w:customStyle="1" w:styleId="0C7FCA201C1542B3A09A361685E2140C">
    <w:name w:val="0C7FCA201C1542B3A09A361685E2140C"/>
  </w:style>
  <w:style w:type="paragraph" w:customStyle="1" w:styleId="032F1366818442A5AAB3EB5D89B8B2D7">
    <w:name w:val="032F1366818442A5AAB3EB5D89B8B2D7"/>
  </w:style>
  <w:style w:type="paragraph" w:customStyle="1" w:styleId="8A7EEA696CB742F491DBD95541238741">
    <w:name w:val="8A7EEA696CB742F491DBD95541238741"/>
  </w:style>
  <w:style w:type="paragraph" w:customStyle="1" w:styleId="0A42A940761D4E389A2E618635E30CE8">
    <w:name w:val="0A42A940761D4E389A2E618635E30CE8"/>
  </w:style>
  <w:style w:type="paragraph" w:customStyle="1" w:styleId="DBB65A17FA1745ED806372F8D2BC7C54">
    <w:name w:val="DBB65A17FA1745ED806372F8D2BC7C54"/>
  </w:style>
  <w:style w:type="paragraph" w:customStyle="1" w:styleId="79D8978CF5F7443D971F30A47AC225BB">
    <w:name w:val="79D8978CF5F7443D971F30A47AC225BB"/>
  </w:style>
  <w:style w:type="paragraph" w:customStyle="1" w:styleId="27BA939AD55C414C8D26D63336AD840C">
    <w:name w:val="27BA939AD55C414C8D26D63336AD840C"/>
  </w:style>
  <w:style w:type="paragraph" w:customStyle="1" w:styleId="FD3EAEB84EBD43C494260516DE454F5F">
    <w:name w:val="FD3EAEB84EBD43C494260516DE454F5F"/>
  </w:style>
  <w:style w:type="paragraph" w:customStyle="1" w:styleId="D4684D558A20447896FA5C69806B761C">
    <w:name w:val="D4684D558A20447896FA5C69806B761C"/>
  </w:style>
  <w:style w:type="paragraph" w:customStyle="1" w:styleId="71EDC8712A484435B4497E13FA3B7E72">
    <w:name w:val="71EDC8712A484435B4497E13FA3B7E72"/>
  </w:style>
  <w:style w:type="paragraph" w:customStyle="1" w:styleId="5CEF80E26FA445E691C7FCAB86A2CC44">
    <w:name w:val="5CEF80E26FA445E691C7FCAB86A2CC44"/>
  </w:style>
  <w:style w:type="paragraph" w:customStyle="1" w:styleId="EDF251333EA94DFDB16EFB4129EF8D61">
    <w:name w:val="EDF251333EA94DFDB16EFB4129EF8D61"/>
  </w:style>
  <w:style w:type="paragraph" w:customStyle="1" w:styleId="6B4C57E4A8114C3689B655A6FFA63AA8">
    <w:name w:val="6B4C57E4A8114C3689B655A6FFA63AA8"/>
  </w:style>
  <w:style w:type="paragraph" w:customStyle="1" w:styleId="2B6F455A245F4056B972F4C6E225733F">
    <w:name w:val="2B6F455A245F4056B972F4C6E225733F"/>
  </w:style>
  <w:style w:type="paragraph" w:customStyle="1" w:styleId="6E539C107F2041EC8CF025172D3C30FB">
    <w:name w:val="6E539C107F2041EC8CF025172D3C30FB"/>
  </w:style>
  <w:style w:type="paragraph" w:customStyle="1" w:styleId="951E856FDAE84996BDFEDF0E65B42B06">
    <w:name w:val="951E856FDAE84996BDFEDF0E65B42B06"/>
  </w:style>
  <w:style w:type="paragraph" w:customStyle="1" w:styleId="C89F76F8222D427E88D127A9E4C3E82F">
    <w:name w:val="C89F76F8222D427E88D127A9E4C3E82F"/>
  </w:style>
  <w:style w:type="paragraph" w:customStyle="1" w:styleId="A24B00F2A5D049F58F44B7378285901B">
    <w:name w:val="A24B00F2A5D049F58F44B7378285901B"/>
  </w:style>
  <w:style w:type="paragraph" w:customStyle="1" w:styleId="939109BDD51E4FF8BD6187EF755AC8BE">
    <w:name w:val="939109BDD51E4FF8BD6187EF755AC8BE"/>
  </w:style>
  <w:style w:type="paragraph" w:customStyle="1" w:styleId="2AAFF454E49E4E2CAF8D41A70B9AE397">
    <w:name w:val="2AAFF454E49E4E2CAF8D41A70B9AE397"/>
  </w:style>
  <w:style w:type="paragraph" w:customStyle="1" w:styleId="CDF30507256C42AABC436A103BD81BF0">
    <w:name w:val="CDF30507256C42AABC436A103BD81BF0"/>
  </w:style>
  <w:style w:type="paragraph" w:customStyle="1" w:styleId="0A96B97D14584A4C8ABC50DFA4F747A9">
    <w:name w:val="0A96B97D14584A4C8ABC50DFA4F747A9"/>
  </w:style>
  <w:style w:type="paragraph" w:customStyle="1" w:styleId="14ECEF7571E746F1825CEF6223B70FC9">
    <w:name w:val="14ECEF7571E746F1825CEF6223B70FC9"/>
  </w:style>
  <w:style w:type="paragraph" w:customStyle="1" w:styleId="66303039F9894591A883A6F3AF0A2A3A">
    <w:name w:val="66303039F9894591A883A6F3AF0A2A3A"/>
  </w:style>
  <w:style w:type="paragraph" w:customStyle="1" w:styleId="BC7C45231B1C43929ADE556F88A03855">
    <w:name w:val="BC7C45231B1C43929ADE556F88A03855"/>
  </w:style>
  <w:style w:type="paragraph" w:customStyle="1" w:styleId="5EF9B78ED2094592B74DFFA4AB7DD51A">
    <w:name w:val="5EF9B78ED2094592B74DFFA4AB7DD51A"/>
  </w:style>
  <w:style w:type="paragraph" w:customStyle="1" w:styleId="70DB117CA85A41C1807CDA9661C099BF">
    <w:name w:val="70DB117CA85A41C1807CDA9661C099BF"/>
  </w:style>
  <w:style w:type="paragraph" w:customStyle="1" w:styleId="39341E46DA3F4815B1E4953D3D100518">
    <w:name w:val="39341E46DA3F4815B1E4953D3D100518"/>
  </w:style>
  <w:style w:type="paragraph" w:customStyle="1" w:styleId="D6D43E091C984062904378FD15A20552">
    <w:name w:val="D6D43E091C984062904378FD15A20552"/>
  </w:style>
  <w:style w:type="paragraph" w:customStyle="1" w:styleId="D3DB6EFB073348178806A1EF665217C2">
    <w:name w:val="D3DB6EFB073348178806A1EF665217C2"/>
  </w:style>
  <w:style w:type="paragraph" w:customStyle="1" w:styleId="327808084D644678AB42A8AA0BBB87CA">
    <w:name w:val="327808084D644678AB42A8AA0BBB87CA"/>
  </w:style>
  <w:style w:type="paragraph" w:customStyle="1" w:styleId="31CCD6D08F9847C8B1B583F8E3B1A98A">
    <w:name w:val="31CCD6D08F9847C8B1B583F8E3B1A98A"/>
  </w:style>
  <w:style w:type="paragraph" w:customStyle="1" w:styleId="371CB57E699441F6AD56AA91AA759027">
    <w:name w:val="371CB57E699441F6AD56AA91AA759027"/>
  </w:style>
  <w:style w:type="paragraph" w:customStyle="1" w:styleId="0541E9D8EED144A785D22D207414842A">
    <w:name w:val="0541E9D8EED144A785D22D207414842A"/>
  </w:style>
  <w:style w:type="paragraph" w:customStyle="1" w:styleId="A804E4A0DA12407FB2E1BA9FAED9399B">
    <w:name w:val="A804E4A0DA12407FB2E1BA9FAED9399B"/>
  </w:style>
  <w:style w:type="paragraph" w:customStyle="1" w:styleId="BDCCCE618BB14819886CED4F35CBFD3B">
    <w:name w:val="BDCCCE618BB14819886CED4F35CBFD3B"/>
  </w:style>
  <w:style w:type="paragraph" w:customStyle="1" w:styleId="30CA28F061D449EFBE21D82540C8952A">
    <w:name w:val="30CA28F061D449EFBE21D82540C8952A"/>
  </w:style>
  <w:style w:type="paragraph" w:customStyle="1" w:styleId="C17ECFA31F8A43B898C5733010CA39CD">
    <w:name w:val="C17ECFA31F8A43B898C5733010CA39CD"/>
  </w:style>
  <w:style w:type="paragraph" w:customStyle="1" w:styleId="5A238311353D47E5B8EBAF08C08CC37F">
    <w:name w:val="5A238311353D47E5B8EBAF08C08CC37F"/>
  </w:style>
  <w:style w:type="paragraph" w:customStyle="1" w:styleId="0D601A2014164C769052AD5A1BB43C93">
    <w:name w:val="0D601A2014164C769052AD5A1BB43C93"/>
  </w:style>
  <w:style w:type="paragraph" w:customStyle="1" w:styleId="75F816B0EBE142F094D40864D8911E34">
    <w:name w:val="75F816B0EBE142F094D40864D8911E34"/>
  </w:style>
  <w:style w:type="paragraph" w:customStyle="1" w:styleId="773E8DA4670A4A7E99D4451B4A2C8DF8">
    <w:name w:val="773E8DA4670A4A7E99D4451B4A2C8DF8"/>
  </w:style>
  <w:style w:type="paragraph" w:customStyle="1" w:styleId="00635C118C96497AAD16282D80012CF9">
    <w:name w:val="00635C118C96497AAD16282D80012CF9"/>
  </w:style>
  <w:style w:type="paragraph" w:customStyle="1" w:styleId="30592AB907814FDCB49DA986F75B9E32">
    <w:name w:val="30592AB907814FDCB49DA986F75B9E32"/>
  </w:style>
  <w:style w:type="paragraph" w:customStyle="1" w:styleId="B6BDEC168F81427A8BC1E361F4B0491B">
    <w:name w:val="B6BDEC168F81427A8BC1E361F4B0491B"/>
  </w:style>
  <w:style w:type="paragraph" w:customStyle="1" w:styleId="0B30CBE6DF77463A88826006D9BA932A">
    <w:name w:val="0B30CBE6DF77463A88826006D9BA932A"/>
  </w:style>
  <w:style w:type="paragraph" w:customStyle="1" w:styleId="C387A4A36A4A47C0B82FEBF3AC92A82D">
    <w:name w:val="C387A4A36A4A47C0B82FEBF3AC92A82D"/>
  </w:style>
  <w:style w:type="paragraph" w:customStyle="1" w:styleId="B156582CE71447B4A593CDB0D2803FB3">
    <w:name w:val="B156582CE71447B4A593CDB0D2803FB3"/>
  </w:style>
  <w:style w:type="paragraph" w:customStyle="1" w:styleId="0D1E89D9AFB440A08253DEB7A2804979">
    <w:name w:val="0D1E89D9AFB440A08253DEB7A2804979"/>
  </w:style>
  <w:style w:type="paragraph" w:customStyle="1" w:styleId="065F19DB84C247B29F085CA48004B55B">
    <w:name w:val="065F19DB84C247B29F085CA48004B55B"/>
  </w:style>
  <w:style w:type="paragraph" w:customStyle="1" w:styleId="83D84DA70C5A45BAB05ED47991DC25A1">
    <w:name w:val="83D84DA70C5A45BAB05ED47991DC25A1"/>
  </w:style>
  <w:style w:type="paragraph" w:customStyle="1" w:styleId="E3DE8FE967BA4F799A7661A346B0391F">
    <w:name w:val="E3DE8FE967BA4F799A7661A346B0391F"/>
  </w:style>
  <w:style w:type="paragraph" w:customStyle="1" w:styleId="85D44A51C85649E09E333B44382837EC">
    <w:name w:val="85D44A51C85649E09E333B44382837EC"/>
  </w:style>
  <w:style w:type="paragraph" w:customStyle="1" w:styleId="E3CCA4ACC966401FA5AE370FBD15D1CD">
    <w:name w:val="E3CCA4ACC966401FA5AE370FBD15D1CD"/>
  </w:style>
  <w:style w:type="paragraph" w:customStyle="1" w:styleId="14273F81A26344ACA1005ED7DCBB6409">
    <w:name w:val="14273F81A26344ACA1005ED7DCBB6409"/>
  </w:style>
  <w:style w:type="paragraph" w:customStyle="1" w:styleId="202637FA669A465BA244E101F049F479">
    <w:name w:val="202637FA669A465BA244E101F049F479"/>
  </w:style>
  <w:style w:type="paragraph" w:customStyle="1" w:styleId="C59C2CEB241A469CA2354AC95D93F0BE">
    <w:name w:val="C59C2CEB241A469CA2354AC95D93F0BE"/>
  </w:style>
  <w:style w:type="paragraph" w:customStyle="1" w:styleId="1AAA5FD7944E44AFA7DE511CF255B350">
    <w:name w:val="1AAA5FD7944E44AFA7DE511CF255B350"/>
  </w:style>
  <w:style w:type="paragraph" w:customStyle="1" w:styleId="49FDC7C06DE14CBF942DD68E2E62AB2B">
    <w:name w:val="49FDC7C06DE14CBF942DD68E2E62AB2B"/>
  </w:style>
  <w:style w:type="paragraph" w:customStyle="1" w:styleId="A6088CC2F47943E68657C708369F0013">
    <w:name w:val="A6088CC2F47943E68657C708369F0013"/>
  </w:style>
  <w:style w:type="paragraph" w:customStyle="1" w:styleId="3F98D31CC8DE492BA8E75006E517F22F">
    <w:name w:val="3F98D31CC8DE492BA8E75006E517F22F"/>
  </w:style>
  <w:style w:type="paragraph" w:customStyle="1" w:styleId="AF15574DFE784453ABF1807E643B796B">
    <w:name w:val="AF15574DFE784453ABF1807E643B796B"/>
  </w:style>
  <w:style w:type="paragraph" w:customStyle="1" w:styleId="F1D5C77FDA9348D28DCC6EDAE41CAFE9">
    <w:name w:val="F1D5C77FDA9348D28DCC6EDAE41CAFE9"/>
  </w:style>
  <w:style w:type="paragraph" w:customStyle="1" w:styleId="035BAED0E8F847B9A9E3B1BA59876F1D">
    <w:name w:val="035BAED0E8F847B9A9E3B1BA59876F1D"/>
  </w:style>
  <w:style w:type="paragraph" w:customStyle="1" w:styleId="16036CD09CD8431D8F21E512646B0031">
    <w:name w:val="16036CD09CD8431D8F21E512646B0031"/>
  </w:style>
  <w:style w:type="paragraph" w:customStyle="1" w:styleId="8F59AC27D09C4113BD6C8747A13E1D6F">
    <w:name w:val="8F59AC27D09C4113BD6C8747A13E1D6F"/>
  </w:style>
  <w:style w:type="paragraph" w:customStyle="1" w:styleId="EC5DB6FDBBE6418DAD22F1AD90FC3185">
    <w:name w:val="EC5DB6FDBBE6418DAD22F1AD90FC3185"/>
  </w:style>
  <w:style w:type="paragraph" w:customStyle="1" w:styleId="AE938E6BC51643F28EA10EF1AF1F5CD1">
    <w:name w:val="AE938E6BC51643F28EA10EF1AF1F5CD1"/>
  </w:style>
  <w:style w:type="paragraph" w:customStyle="1" w:styleId="673B56A5EA7B4D8FAB57DA9A97720B1B">
    <w:name w:val="673B56A5EA7B4D8FAB57DA9A97720B1B"/>
  </w:style>
  <w:style w:type="paragraph" w:customStyle="1" w:styleId="5A1ECE11CC5348A69E7D7416BFE0A7F2">
    <w:name w:val="5A1ECE11CC5348A69E7D7416BFE0A7F2"/>
  </w:style>
  <w:style w:type="paragraph" w:customStyle="1" w:styleId="6824E075E13A46A09F5D2785F8A66B67">
    <w:name w:val="6824E075E13A46A09F5D2785F8A66B67"/>
  </w:style>
  <w:style w:type="paragraph" w:customStyle="1" w:styleId="C5E61245275347039947701B6585C3CE">
    <w:name w:val="C5E61245275347039947701B6585C3CE"/>
  </w:style>
  <w:style w:type="paragraph" w:customStyle="1" w:styleId="C1000FA697184AD9BDF354399B008015">
    <w:name w:val="C1000FA697184AD9BDF354399B008015"/>
  </w:style>
  <w:style w:type="paragraph" w:customStyle="1" w:styleId="ED04FE8C8F6B4A1681298BE4541840D3">
    <w:name w:val="ED04FE8C8F6B4A1681298BE4541840D3"/>
  </w:style>
  <w:style w:type="paragraph" w:customStyle="1" w:styleId="82DB58E369614156BDF3EA462F1ACCAF">
    <w:name w:val="82DB58E369614156BDF3EA462F1ACCAF"/>
  </w:style>
  <w:style w:type="paragraph" w:customStyle="1" w:styleId="ABC718A7A6B7455092FBE7F3C1C94354">
    <w:name w:val="ABC718A7A6B7455092FBE7F3C1C94354"/>
  </w:style>
  <w:style w:type="paragraph" w:customStyle="1" w:styleId="032EE94307FC47BA8001E7440B9A2935">
    <w:name w:val="032EE94307FC47BA8001E7440B9A2935"/>
  </w:style>
  <w:style w:type="paragraph" w:customStyle="1" w:styleId="174C1DC19EA7457FB0E59C1D8DCBF0EA">
    <w:name w:val="174C1DC19EA7457FB0E59C1D8DCBF0EA"/>
  </w:style>
  <w:style w:type="paragraph" w:customStyle="1" w:styleId="66063662FE974D83994ED8F213107C28">
    <w:name w:val="66063662FE974D83994ED8F213107C28"/>
  </w:style>
  <w:style w:type="paragraph" w:customStyle="1" w:styleId="A40590874A0F4E99A0F4F0A9AF5419C0">
    <w:name w:val="A40590874A0F4E99A0F4F0A9AF5419C0"/>
  </w:style>
  <w:style w:type="paragraph" w:customStyle="1" w:styleId="A27BE44F06CA42AEABD60821950D89D8">
    <w:name w:val="A27BE44F06CA42AEABD60821950D89D8"/>
  </w:style>
  <w:style w:type="paragraph" w:customStyle="1" w:styleId="FF7F4D8E0539421DA12F9A43CE6B77B3">
    <w:name w:val="FF7F4D8E0539421DA12F9A43CE6B77B3"/>
  </w:style>
  <w:style w:type="paragraph" w:customStyle="1" w:styleId="F8F66585FD884C1F8D4FCBB844BBB0C5">
    <w:name w:val="F8F66585FD884C1F8D4FCBB844BBB0C5"/>
  </w:style>
  <w:style w:type="paragraph" w:customStyle="1" w:styleId="77DF30A575434F6EB60A78D86810B5EB">
    <w:name w:val="77DF30A575434F6EB60A78D86810B5EB"/>
  </w:style>
  <w:style w:type="paragraph" w:customStyle="1" w:styleId="23AA1A48478E419294C03DDD1E8FB858">
    <w:name w:val="23AA1A48478E419294C03DDD1E8FB858"/>
  </w:style>
  <w:style w:type="paragraph" w:customStyle="1" w:styleId="F4DF80A39C9B4EA8B429C622DFFC6671">
    <w:name w:val="F4DF80A39C9B4EA8B429C622DFFC6671"/>
  </w:style>
  <w:style w:type="paragraph" w:customStyle="1" w:styleId="E655F6BDE8CE4DA39321B0906BB3D858">
    <w:name w:val="E655F6BDE8CE4DA39321B0906BB3D858"/>
    <w:rsid w:val="00822C5D"/>
  </w:style>
  <w:style w:type="paragraph" w:customStyle="1" w:styleId="07BD48A68DD848BD9B45214AEDED78C0">
    <w:name w:val="07BD48A68DD848BD9B45214AEDED78C0"/>
    <w:rsid w:val="00822C5D"/>
  </w:style>
  <w:style w:type="paragraph" w:customStyle="1" w:styleId="4A89B55F1480401786D0CB9E6E7586D1">
    <w:name w:val="4A89B55F1480401786D0CB9E6E7586D1"/>
    <w:rsid w:val="00822C5D"/>
  </w:style>
  <w:style w:type="paragraph" w:customStyle="1" w:styleId="0445EF4270D44047B1FD0F32AE24728D">
    <w:name w:val="0445EF4270D44047B1FD0F32AE24728D"/>
    <w:rsid w:val="00822C5D"/>
  </w:style>
  <w:style w:type="paragraph" w:customStyle="1" w:styleId="AE672D60BBDB45CAB11F21E70A57DB58">
    <w:name w:val="AE672D60BBDB45CAB11F21E70A57DB58"/>
    <w:rsid w:val="00822C5D"/>
  </w:style>
  <w:style w:type="paragraph" w:customStyle="1" w:styleId="8A131B9B13B9479981C64F662F72FA1C">
    <w:name w:val="8A131B9B13B9479981C64F662F72FA1C"/>
    <w:rsid w:val="00822C5D"/>
  </w:style>
  <w:style w:type="paragraph" w:customStyle="1" w:styleId="3253C8472F4840C583264939F5DB949B">
    <w:name w:val="3253C8472F4840C583264939F5DB949B"/>
    <w:rsid w:val="00822C5D"/>
  </w:style>
  <w:style w:type="paragraph" w:customStyle="1" w:styleId="133F4B26CED34BBD9F110C6B8299B5E6">
    <w:name w:val="133F4B26CED34BBD9F110C6B8299B5E6"/>
    <w:rsid w:val="00822C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S-WD403_Calenda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3D59"/>
      </a:accent1>
      <a:accent2>
        <a:srgbClr val="EFA196"/>
      </a:accent2>
      <a:accent3>
        <a:srgbClr val="EB5E46"/>
      </a:accent3>
      <a:accent4>
        <a:srgbClr val="F1DD0F"/>
      </a:accent4>
      <a:accent5>
        <a:srgbClr val="98C4B3"/>
      </a:accent5>
      <a:accent6>
        <a:srgbClr val="426950"/>
      </a:accent6>
      <a:hlink>
        <a:srgbClr val="0563C1"/>
      </a:hlink>
      <a:folHlink>
        <a:srgbClr val="954F72"/>
      </a:folHlink>
    </a:clrScheme>
    <a:fontScheme name="MS-WD403_Calendar">
      <a:majorFont>
        <a:latin typeface="Sagona Book"/>
        <a:ea typeface=""/>
        <a:cs typeface=""/>
      </a:majorFont>
      <a:minorFont>
        <a:latin typeface="Sagona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C38766B3-E85B-46DC-8C11-AC4709651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calendar with highlights</Template>
  <TotalTime>0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2020-06-08T19:30:00Z</dcterms:created>
  <dcterms:modified xsi:type="dcterms:W3CDTF">2020-06-08T20:37:00Z</dcterms:modified>
</cp:coreProperties>
</file>